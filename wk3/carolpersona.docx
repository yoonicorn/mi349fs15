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163.772675pt;margin-top:-1.406936pt;width:384.8pt;height:39.6pt;mso-position-horizontal-relative:page;mso-position-vertical-relative:paragraph;z-index:1600" coordorigin="3275,-28" coordsize="7696,792">
            <v:group style="position:absolute;left:3275;top:-28;width:7696;height:792" coordorigin="3275,-28" coordsize="7696,792">
              <v:shape style="position:absolute;left:3275;top:-28;width:7696;height:792" coordorigin="3275,-28" coordsize="7696,792" path="m3389,-28l3312,-1,3275,85,3275,651,3303,728,3388,764,10857,764,10934,736,10971,651,10970,85,10943,8,10858,-28,3389,-28xe" filled="true" fillcolor="#dbecf7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3539;top:348;width:7181;height:346" type="#_x0000_t202" filled="true" fillcolor="#dbecf7" stroked="true" strokeweight="1pt" strokecolor="#000000">
                <v:textbox inset="0,0,0,0">
                  <w:txbxContent>
                    <w:p>
                      <w:pPr>
                        <w:spacing w:before="32"/>
                        <w:ind w:left="19" w:right="0" w:firstLine="0"/>
                        <w:jc w:val="left"/>
                        <w:rPr>
                          <w:rFonts w:ascii="Helvetica" w:hAnsi="Helvetica" w:cs="Helvetica" w:eastAsia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/>
                          <w:sz w:val="20"/>
                        </w:rPr>
                        <w:t>Carol the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Health Nut</w:t>
                      </w:r>
                    </w:p>
                  </w:txbxContent>
                </v:textbox>
                <v:fill type="solid"/>
                <w10:wrap type="none"/>
              </v:shape>
              <v:shape style="position:absolute;left:3275;top:-28;width:7696;height:792" type="#_x0000_t202" filled="false" stroked="false">
                <v:textbox inset="0,0,0,0">
                  <w:txbxContent>
                    <w:p>
                      <w:pPr>
                        <w:spacing w:before="108"/>
                        <w:ind w:left="106" w:right="0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 w:hAnsi="Helvetica Neue" w:cs="Helvetica Neue" w:eastAsia="Helvetica Neue"/>
                          <w:color w:val="58595B"/>
                          <w:sz w:val="18"/>
                          <w:szCs w:val="18"/>
                        </w:rPr>
                        <w:t>Use a </w:t>
                      </w:r>
                      <w:r>
                        <w:rPr>
                          <w:rFonts w:ascii="Helvetica Neue" w:hAnsi="Helvetica Neue" w:cs="Helvetica Neue" w:eastAsia="Helvetica Neue"/>
                          <w:color w:val="58595B"/>
                          <w:spacing w:val="-4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Helvetica Neue" w:hAnsi="Helvetica Neue" w:cs="Helvetica Neue" w:eastAsia="Helvetica Neue"/>
                          <w:color w:val="58595B"/>
                          <w:sz w:val="18"/>
                          <w:szCs w:val="18"/>
                        </w:rPr>
                        <w:t>ealistic name. Don</w:t>
                      </w:r>
                      <w:r>
                        <w:rPr>
                          <w:rFonts w:ascii="Helvetica Neue" w:hAnsi="Helvetica Neue" w:cs="Helvetica Neue" w:eastAsia="Helvetica Neue"/>
                          <w:color w:val="58595B"/>
                          <w:spacing w:val="-4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Helvetica Neue" w:hAnsi="Helvetica Neue" w:cs="Helvetica Neue" w:eastAsia="Helvetica Neue"/>
                          <w:color w:val="58595B"/>
                          <w:sz w:val="18"/>
                          <w:szCs w:val="18"/>
                        </w:rPr>
                        <w:t>t use names of colleagues.</w:t>
                      </w:r>
                      <w:r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581.684998pt;margin-top:-20.712036pt;width:259.3500pt;height:302.75pt;mso-position-horizontal-relative:page;mso-position-vertical-relative:paragraph;z-index:1696" coordorigin="11634,-414" coordsize="5187,6055">
            <v:shape style="position:absolute;left:11634;top:-414;width:5186;height:6054" type="#_x0000_t75" stroked="false">
              <v:imagedata r:id="rId5" o:title=""/>
            </v:shape>
            <v:shape style="position:absolute;left:12559;top:212;width:3088;height:4105" type="#_x0000_t75" stroked="false">
              <v:imagedata r:id="rId6" o:title=""/>
            </v:shape>
            <w10:wrap type="none"/>
          </v:group>
        </w:pict>
      </w:r>
      <w:r>
        <w:rPr>
          <w:color w:val="808285"/>
        </w:rPr>
        <w:t>NAME</w:t>
      </w:r>
      <w:r>
        <w:rPr>
          <w:b w:val="0"/>
        </w:rPr>
      </w:r>
    </w:p>
    <w:p>
      <w:pPr>
        <w:spacing w:line="240" w:lineRule="auto" w:before="0"/>
        <w:rPr>
          <w:rFonts w:ascii="HelveticaNeue-CondensedBold" w:hAnsi="HelveticaNeue-CondensedBold" w:cs="HelveticaNeue-CondensedBold" w:eastAsia="HelveticaNeue-CondensedBold"/>
          <w:b/>
          <w:bCs/>
          <w:sz w:val="20"/>
          <w:szCs w:val="20"/>
        </w:rPr>
      </w:pPr>
    </w:p>
    <w:p>
      <w:pPr>
        <w:spacing w:line="240" w:lineRule="auto" w:before="7"/>
        <w:rPr>
          <w:rFonts w:ascii="HelveticaNeue-CondensedBold" w:hAnsi="HelveticaNeue-CondensedBold" w:cs="HelveticaNeue-CondensedBold" w:eastAsia="HelveticaNeue-CondensedBold"/>
          <w:b/>
          <w:bCs/>
          <w:sz w:val="26"/>
          <w:szCs w:val="26"/>
        </w:rPr>
      </w:pPr>
    </w:p>
    <w:p>
      <w:pPr>
        <w:spacing w:before="15"/>
        <w:ind w:left="720" w:right="0" w:firstLine="0"/>
        <w:jc w:val="left"/>
        <w:rPr>
          <w:rFonts w:ascii="HelveticaNeue-CondensedBold" w:hAnsi="HelveticaNeue-CondensedBold" w:cs="HelveticaNeue-CondensedBold" w:eastAsia="HelveticaNeue-CondensedBold"/>
          <w:sz w:val="48"/>
          <w:szCs w:val="48"/>
        </w:rPr>
      </w:pPr>
      <w:r>
        <w:rPr/>
        <w:pict>
          <v:group style="position:absolute;margin-left:163.772675pt;margin-top:-2.698045pt;width:384.8pt;height:39.6pt;mso-position-horizontal-relative:page;mso-position-vertical-relative:paragraph;z-index:1672" coordorigin="3275,-54" coordsize="7696,792">
            <v:group style="position:absolute;left:3275;top:-54;width:7696;height:792" coordorigin="3275,-54" coordsize="7696,792">
              <v:shape style="position:absolute;left:3275;top:-54;width:7696;height:792" coordorigin="3275,-54" coordsize="7696,792" path="m3389,-54l3312,-26,3275,59,3275,625,3303,702,3388,738,10857,738,10934,710,10971,625,10970,59,10943,-18,10858,-54,3389,-54xe" filled="true" fillcolor="#dbecf7" stroked="false">
                <v:path arrowok="t"/>
                <v:fill type="solid"/>
              </v:shape>
              <v:shape style="position:absolute;left:3523;top:329;width:7181;height:346" type="#_x0000_t202" filled="true" fillcolor="#dbecf7" stroked="true" strokeweight="1pt" strokecolor="#000000">
                <v:textbox inset="0,0,0,0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Helvetica" w:hAnsi="Helvetica" w:cs="Helvetica" w:eastAsia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/>
                          <w:sz w:val="20"/>
                        </w:rPr>
                        <w:t>A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fitness and health enthusiast.</w:t>
                      </w:r>
                    </w:p>
                  </w:txbxContent>
                </v:textbox>
                <v:fill type="solid"/>
                <w10:wrap type="none"/>
              </v:shape>
              <v:shape style="position:absolute;left:3275;top:-54;width:7696;height:792" type="#_x0000_t202" filled="false" stroked="false">
                <v:textbox inset="0,0,0,0">
                  <w:txbxContent>
                    <w:p>
                      <w:pPr>
                        <w:spacing w:before="105"/>
                        <w:ind w:left="106" w:right="0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What type of persona is it. Describe the most p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ominent di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f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fe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entiato</w:t>
                      </w:r>
                      <w:r>
                        <w:rPr>
                          <w:rFonts w:ascii="Helvetica Neue"/>
                          <w:color w:val="58595B"/>
                          <w:spacing w:val="-17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.</w:t>
                      </w:r>
                      <w:r>
                        <w:rPr>
                          <w:rFonts w:ascii="Helvetica Neu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HelveticaNeue-CondensedBold"/>
          <w:b/>
          <w:color w:val="808285"/>
          <w:sz w:val="48"/>
        </w:rPr>
        <w:t>DESCRIPTOR</w:t>
      </w:r>
      <w:r>
        <w:rPr>
          <w:rFonts w:ascii="HelveticaNeue-CondensedBold"/>
          <w:sz w:val="48"/>
        </w:rPr>
      </w:r>
    </w:p>
    <w:p>
      <w:pPr>
        <w:spacing w:line="240" w:lineRule="auto" w:before="0"/>
        <w:rPr>
          <w:rFonts w:ascii="HelveticaNeue-CondensedBold" w:hAnsi="HelveticaNeue-CondensedBold" w:cs="HelveticaNeue-CondensedBold" w:eastAsia="HelveticaNeue-CondensedBold"/>
          <w:b/>
          <w:bCs/>
          <w:sz w:val="20"/>
          <w:szCs w:val="20"/>
        </w:rPr>
      </w:pPr>
    </w:p>
    <w:p>
      <w:pPr>
        <w:spacing w:line="240" w:lineRule="auto" w:before="6"/>
        <w:rPr>
          <w:rFonts w:ascii="HelveticaNeue-CondensedBold" w:hAnsi="HelveticaNeue-CondensedBold" w:cs="HelveticaNeue-CondensedBold" w:eastAsia="HelveticaNeue-CondensedBold"/>
          <w:b/>
          <w:bCs/>
          <w:sz w:val="17"/>
          <w:szCs w:val="17"/>
        </w:rPr>
      </w:pPr>
    </w:p>
    <w:p>
      <w:pPr>
        <w:spacing w:before="15"/>
        <w:ind w:left="720" w:right="0" w:firstLine="0"/>
        <w:jc w:val="left"/>
        <w:rPr>
          <w:rFonts w:ascii="HelveticaNeue-CondensedBold" w:hAnsi="HelveticaNeue-CondensedBold" w:cs="HelveticaNeue-CondensedBold" w:eastAsia="HelveticaNeue-CondensedBold"/>
          <w:sz w:val="48"/>
          <w:szCs w:val="48"/>
        </w:rPr>
      </w:pPr>
      <w:r>
        <w:rPr/>
        <w:pict>
          <v:group style="position:absolute;margin-left:3.839669pt;margin-top:30.626928pt;width:9.85pt;height:51.1pt;mso-position-horizontal-relative:page;mso-position-vertical-relative:paragraph;z-index:1792" coordorigin="77,613" coordsize="197,1022">
            <v:group style="position:absolute;left:172;top:851;width:2;height:763" coordorigin="172,851" coordsize="2,763">
              <v:shape style="position:absolute;left:172;top:851;width:2;height:763" coordorigin="172,851" coordsize="2,763" path="m172,1614l174,851e" filled="false" stroked="true" strokeweight="2pt" strokecolor="#a7a9ac">
                <v:path arrowok="t"/>
                <v:stroke dashstyle="dash"/>
              </v:shape>
            </v:group>
            <v:group style="position:absolute;left:174;top:792;width:2;height:2" coordorigin="174,792" coordsize="2,2">
              <v:shape style="position:absolute;left:174;top:792;width:2;height:2" coordorigin="174,792" coordsize="0,0" path="m174,792l174,792e" filled="false" stroked="true" strokeweight="2pt" strokecolor="#a7a9ac">
                <v:path arrowok="t"/>
              </v:shape>
            </v:group>
            <v:group style="position:absolute;left:97;top:633;width:157;height:160" coordorigin="97,633" coordsize="157,160">
              <v:shape style="position:absolute;left:97;top:633;width:157;height:160" coordorigin="97,633" coordsize="157,160" path="m175,792l234,766,253,727,251,701,218,646,180,633,156,635,135,644,118,657,105,674,97,694,98,721,130,778,175,792xe" filled="false" stroked="true" strokeweight="2pt" strokecolor="#a7a9a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.6081pt;margin-top:86.54879pt;width:.1pt;height:.1pt;mso-position-horizontal-relative:page;mso-position-vertical-relative:paragraph;z-index:1816" coordorigin="172,1731" coordsize="2,2">
            <v:shape style="position:absolute;left:172;top:1731;width:2;height:2" coordorigin="172,1731" coordsize="0,0" path="m172,1731l172,1731e" filled="false" stroked="true" strokeweight="2pt" strokecolor="#a7a9ac">
              <v:path arrowok="t"/>
            </v:shape>
            <w10:wrap type="none"/>
          </v:group>
        </w:pict>
      </w:r>
      <w:r>
        <w:rPr>
          <w:rFonts w:ascii="HelveticaNeue-CondensedBold"/>
          <w:b/>
          <w:color w:val="808285"/>
          <w:sz w:val="48"/>
        </w:rPr>
        <w:t>QUOTE</w:t>
      </w:r>
      <w:r>
        <w:rPr>
          <w:rFonts w:ascii="HelveticaNeue-CondensedBold"/>
          <w:sz w:val="48"/>
        </w:rPr>
      </w:r>
    </w:p>
    <w:p>
      <w:pPr>
        <w:spacing w:line="2223" w:lineRule="exact"/>
        <w:ind w:left="465" w:right="0" w:firstLine="0"/>
        <w:rPr>
          <w:rFonts w:ascii="HelveticaNeue-CondensedBold" w:hAnsi="HelveticaNeue-CondensedBold" w:cs="HelveticaNeue-CondensedBold" w:eastAsia="HelveticaNeue-CondensedBold"/>
          <w:sz w:val="20"/>
          <w:szCs w:val="20"/>
        </w:rPr>
      </w:pPr>
      <w:r>
        <w:rPr>
          <w:rFonts w:ascii="HelveticaNeue-CondensedBold" w:hAnsi="HelveticaNeue-CondensedBold" w:cs="HelveticaNeue-CondensedBold" w:eastAsia="HelveticaNeue-CondensedBold"/>
          <w:position w:val="-43"/>
          <w:sz w:val="20"/>
          <w:szCs w:val="20"/>
        </w:rPr>
        <w:pict>
          <v:group style="width:527.4pt;height:111.2pt;mso-position-horizontal-relative:char;mso-position-vertical-relative:line" coordorigin="0,0" coordsize="10548,2224">
            <v:group style="position:absolute;left:0;top:14;width:10548;height:2209" coordorigin="0,14" coordsize="10548,2209">
              <v:shape style="position:absolute;left:0;top:14;width:10548;height:2209" coordorigin="0,14" coordsize="10548,2209" path="m113,14l36,42,0,127,0,2110,28,2187,113,2223,10434,2223,10511,2196,10548,2110,10548,127,10520,50,10435,14,113,14xe" filled="true" fillcolor="#dbecf7" stroked="false">
                <v:path arrowok="t"/>
                <v:fill type="solid"/>
              </v:shape>
            </v:group>
            <v:group style="position:absolute;left:8587;top:10;width:1386;height:1261" coordorigin="8587,10" coordsize="1386,1261">
              <v:shape style="position:absolute;left:8587;top:10;width:1386;height:1261" coordorigin="8587,10" coordsize="1386,1261" path="m9973,10l9413,10,9413,623,9634,623,9634,692,9625,767,9600,843,9568,902,9527,946,9475,977,9413,996,9418,1270,9483,1262,9543,1250,9618,1227,9688,1195,9740,1163,9787,1125,9841,1067,9884,1001,9917,930,9936,872,9950,809,9959,745,9967,666,9971,605,9973,542,9973,10xe" filled="true" fillcolor="#ffffff" stroked="false">
                <v:path arrowok="t"/>
                <v:fill type="solid"/>
              </v:shape>
              <v:shape style="position:absolute;left:8587;top:10;width:1386;height:1261" coordorigin="8587,10" coordsize="1386,1261" path="m9146,10l8587,10,8587,623,8807,623,8807,692,8799,767,8773,843,8742,902,8700,946,8649,977,8587,996,8592,1270,8656,1262,8716,1250,8791,1227,8862,1195,8914,1163,8960,1125,9015,1067,9058,1001,9090,930,9109,872,9123,809,9133,745,9141,666,9145,605,9146,542,9146,10xe" filled="true" fillcolor="#ffffff" stroked="false">
                <v:path arrowok="t"/>
                <v:fill type="solid"/>
              </v:shape>
            </v:group>
            <v:group style="position:absolute;left:9413;top:10;width:560;height:1261" coordorigin="9413,10" coordsize="560,1261">
              <v:shape style="position:absolute;left:9413;top:10;width:560;height:1261" coordorigin="9413,10" coordsize="560,1261" path="m9950,809l9936,872,9917,930,9884,1001,9841,1067,9787,1125,9740,1163,9688,1195,9618,1227,9543,1250,9483,1262,9418,1270,9413,996,9435,991,9456,985,9511,958,9568,902,9600,843,9621,786,9633,711,9634,623,9413,623,9413,10,9973,10,9973,521,9972,585,9969,646,9962,725,9951,801,9950,809xe" filled="false" stroked="true" strokeweight="1pt" strokecolor="#ffffff">
                <v:path arrowok="t"/>
              </v:shape>
            </v:group>
            <v:group style="position:absolute;left:8587;top:10;width:560;height:1261" coordorigin="8587,10" coordsize="560,1261">
              <v:shape style="position:absolute;left:8587;top:10;width:560;height:1261" coordorigin="8587,10" coordsize="560,1261" path="m9123,809l9109,872,9090,930,9058,1001,9015,1067,8960,1125,8914,1163,8862,1195,8791,1227,8716,1250,8656,1262,8592,1270,8587,996,8609,991,8629,985,8684,958,8742,902,8773,843,8794,786,8807,711,8807,623,8587,623,8587,10,9146,10,9146,521,9145,585,9142,646,9135,725,9125,801,9123,809xe" filled="false" stroked="true" strokeweight="1pt" strokecolor="#ffffff">
                <v:path arrowok="t"/>
              </v:shape>
              <v:shape style="position:absolute;left:364;top:931;width:6716;height:1081" type="#_x0000_t202" filled="true" fillcolor="#dbecf7" stroked="true" strokeweight="1pt" strokecolor="#000000">
                <v:textbox inset="0,0,0,0">
                  <w:txbxContent>
                    <w:p>
                      <w:pPr>
                        <w:spacing w:line="288" w:lineRule="auto" w:before="38"/>
                        <w:ind w:left="20" w:right="272" w:firstLine="0"/>
                        <w:jc w:val="left"/>
                        <w:rPr>
                          <w:rFonts w:ascii="Helvetica" w:hAnsi="Helvetica" w:cs="Helvetica" w:eastAsia="Helvetica"/>
                          <w:sz w:val="30"/>
                          <w:szCs w:val="30"/>
                        </w:rPr>
                      </w:pPr>
                      <w:r>
                        <w:rPr>
                          <w:rFonts w:ascii="Helvetica"/>
                          <w:b/>
                          <w:i/>
                          <w:sz w:val="30"/>
                        </w:rPr>
                        <w:t>Health and</w:t>
                      </w:r>
                      <w:r>
                        <w:rPr>
                          <w:rFonts w:ascii="Helvetica"/>
                          <w:b/>
                          <w:i/>
                          <w:spacing w:val="-1"/>
                          <w:sz w:val="30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i/>
                          <w:sz w:val="30"/>
                        </w:rPr>
                        <w:t>fitness</w:t>
                      </w:r>
                      <w:r>
                        <w:rPr>
                          <w:rFonts w:ascii="Helvetica"/>
                          <w:b/>
                          <w:i/>
                          <w:spacing w:val="-1"/>
                          <w:sz w:val="30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i/>
                          <w:sz w:val="30"/>
                        </w:rPr>
                        <w:t>are important</w:t>
                      </w:r>
                      <w:r>
                        <w:rPr>
                          <w:rFonts w:ascii="Helvetica"/>
                          <w:b/>
                          <w:i/>
                          <w:spacing w:val="-1"/>
                          <w:sz w:val="30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i/>
                          <w:sz w:val="30"/>
                        </w:rPr>
                        <w:t>to</w:t>
                      </w:r>
                      <w:r>
                        <w:rPr>
                          <w:rFonts w:ascii="Helvetica"/>
                          <w:b/>
                          <w:i/>
                          <w:spacing w:val="-1"/>
                          <w:sz w:val="30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i/>
                          <w:sz w:val="30"/>
                        </w:rPr>
                        <w:t>me. It</w:t>
                      </w:r>
                      <w:r>
                        <w:rPr>
                          <w:rFonts w:ascii="Helvetica"/>
                          <w:b/>
                          <w:i/>
                          <w:spacing w:val="-1"/>
                          <w:sz w:val="30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i/>
                          <w:sz w:val="30"/>
                        </w:rPr>
                        <w:t>is</w:t>
                      </w:r>
                      <w:r>
                        <w:rPr>
                          <w:rFonts w:ascii="Helvetica"/>
                          <w:b/>
                          <w:i/>
                          <w:spacing w:val="-1"/>
                          <w:sz w:val="30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i/>
                          <w:sz w:val="30"/>
                        </w:rPr>
                        <w:t>a</w:t>
                      </w:r>
                      <w:r>
                        <w:rPr>
                          <w:rFonts w:ascii="Helvetica"/>
                          <w:b/>
                          <w:i/>
                          <w:sz w:val="30"/>
                        </w:rPr>
                        <w:t> lifestyle</w:t>
                      </w:r>
                      <w:r>
                        <w:rPr>
                          <w:rFonts w:ascii="Helvetica"/>
                          <w:b/>
                          <w:i/>
                          <w:spacing w:val="-1"/>
                          <w:sz w:val="30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i/>
                          <w:sz w:val="30"/>
                        </w:rPr>
                        <w:t>change</w:t>
                      </w:r>
                      <w:r>
                        <w:rPr>
                          <w:rFonts w:ascii="Helvetica"/>
                          <w:b/>
                          <w:i/>
                          <w:spacing w:val="-1"/>
                          <w:sz w:val="30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i/>
                          <w:sz w:val="30"/>
                        </w:rPr>
                        <w:t>that</w:t>
                      </w:r>
                      <w:r>
                        <w:rPr>
                          <w:rFonts w:ascii="Helvetica"/>
                          <w:b/>
                          <w:i/>
                          <w:spacing w:val="-1"/>
                          <w:sz w:val="30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i/>
                          <w:sz w:val="30"/>
                        </w:rPr>
                        <w:t>influence</w:t>
                      </w:r>
                      <w:r>
                        <w:rPr>
                          <w:rFonts w:ascii="Helvetica"/>
                          <w:b/>
                          <w:i/>
                          <w:spacing w:val="-1"/>
                          <w:sz w:val="30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i/>
                          <w:sz w:val="30"/>
                        </w:rPr>
                        <w:t>my body</w:t>
                      </w:r>
                      <w:r>
                        <w:rPr>
                          <w:rFonts w:ascii="Helvetica"/>
                          <w:b/>
                          <w:i/>
                          <w:spacing w:val="-1"/>
                          <w:sz w:val="30"/>
                        </w:rPr>
                        <w:t> </w:t>
                      </w:r>
                      <w:r>
                        <w:rPr>
                          <w:rFonts w:ascii="Helvetica"/>
                          <w:b/>
                          <w:i/>
                          <w:sz w:val="30"/>
                        </w:rPr>
                        <w:t>and</w:t>
                      </w:r>
                      <w:r>
                        <w:rPr>
                          <w:rFonts w:ascii="Helvetica"/>
                          <w:sz w:val="30"/>
                        </w:rPr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rFonts w:ascii="Helvetica" w:hAnsi="Helvetica" w:cs="Helvetica" w:eastAsia="Helvetica"/>
                          <w:sz w:val="30"/>
                          <w:szCs w:val="30"/>
                        </w:rPr>
                      </w:pPr>
                      <w:r>
                        <w:rPr>
                          <w:rFonts w:ascii="Helvetica"/>
                          <w:b/>
                          <w:i/>
                          <w:sz w:val="30"/>
                        </w:rPr>
                        <w:t>mind.</w:t>
                      </w:r>
                      <w:r>
                        <w:rPr>
                          <w:rFonts w:ascii="Helvetica"/>
                          <w:sz w:val="30"/>
                        </w:rPr>
                      </w:r>
                    </w:p>
                  </w:txbxContent>
                </v:textbox>
                <v:fill type="solid"/>
                <w10:wrap type="none"/>
              </v:shape>
              <v:shape style="position:absolute;left:0;top:0;width:10548;height:2224" type="#_x0000_t202" filled="false" stroked="false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HelveticaNeue-CondensedBold" w:hAnsi="HelveticaNeue-CondensedBold" w:cs="HelveticaNeue-CondensedBold" w:eastAsia="HelveticaNeue-CondensedBold"/>
                          <w:b/>
                          <w:bCs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336" w:lineRule="auto" w:before="0"/>
                        <w:ind w:left="255" w:right="3562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 w:hAnsi="Helvetica Neue" w:cs="Helvetica Neue" w:eastAsia="Helvetica Neue"/>
                          <w:color w:val="58595B"/>
                          <w:sz w:val="18"/>
                          <w:szCs w:val="18"/>
                        </w:rPr>
                        <w:t>Captu</w:t>
                      </w:r>
                      <w:r>
                        <w:rPr>
                          <w:rFonts w:ascii="Helvetica Neue" w:hAnsi="Helvetica Neue" w:cs="Helvetica Neue" w:eastAsia="Helvetica Neue"/>
                          <w:color w:val="58595B"/>
                          <w:spacing w:val="-4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Helvetica Neue" w:hAnsi="Helvetica Neue" w:cs="Helvetica Neue" w:eastAsia="Helvetica Neue"/>
                          <w:color w:val="58595B"/>
                          <w:sz w:val="18"/>
                          <w:szCs w:val="18"/>
                        </w:rPr>
                        <w:t>e the essence to one or two points that could come out of the persona</w:t>
                      </w:r>
                      <w:r>
                        <w:rPr>
                          <w:rFonts w:ascii="Helvetica Neue" w:hAnsi="Helvetica Neue" w:cs="Helvetica Neue" w:eastAsia="Helvetica Neue"/>
                          <w:color w:val="58595B"/>
                          <w:spacing w:val="-14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Helvetica Neue" w:hAnsi="Helvetica Neue" w:cs="Helvetica Neue" w:eastAsia="Helvetica Neue"/>
                          <w:color w:val="58595B"/>
                          <w:sz w:val="18"/>
                          <w:szCs w:val="18"/>
                        </w:rPr>
                        <w:t>s own</w:t>
                      </w:r>
                      <w:r>
                        <w:rPr>
                          <w:rFonts w:ascii="Helvetica Neue" w:hAnsi="Helvetica Neue" w:cs="Helvetica Neue" w:eastAsia="Helvetica Neue"/>
                          <w:color w:val="58595B"/>
                          <w:sz w:val="18"/>
                          <w:szCs w:val="18"/>
                        </w:rPr>
                        <w:t> mouth - so to speak.</w:t>
                      </w:r>
                      <w:r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HelveticaNeue-CondensedBold" w:hAnsi="HelveticaNeue-CondensedBold" w:cs="HelveticaNeue-CondensedBold" w:eastAsia="HelveticaNeue-CondensedBold"/>
          <w:position w:val="-43"/>
          <w:sz w:val="20"/>
          <w:szCs w:val="20"/>
        </w:rPr>
      </w:r>
    </w:p>
    <w:p>
      <w:pPr>
        <w:spacing w:line="240" w:lineRule="auto" w:before="0"/>
        <w:rPr>
          <w:rFonts w:ascii="HelveticaNeue-CondensedBold" w:hAnsi="HelveticaNeue-CondensedBold" w:cs="HelveticaNeue-CondensedBold" w:eastAsia="HelveticaNeue-CondensedBold"/>
          <w:b/>
          <w:bCs/>
          <w:sz w:val="27"/>
          <w:szCs w:val="27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3.810495pt;margin-top:53.299583pt;width:9.85pt;height:76.650pt;mso-position-horizontal-relative:page;mso-position-vertical-relative:paragraph;z-index:1840" coordorigin="76,1066" coordsize="197,1533">
            <v:group style="position:absolute;left:175;top:1086;width:2;height:1272" coordorigin="175,1086" coordsize="2,1272">
              <v:shape style="position:absolute;left:175;top:1086;width:2;height:1272" coordorigin="175,1086" coordsize="0,1272" path="m175,1086l175,2358e" filled="false" stroked="true" strokeweight="2pt" strokecolor="#a7a9ac">
                <v:path arrowok="t"/>
                <v:stroke dashstyle="dash"/>
              </v:shape>
            </v:group>
            <v:group style="position:absolute;left:175;top:2418;width:2;height:2" coordorigin="175,2418" coordsize="2,2">
              <v:shape style="position:absolute;left:175;top:2418;width:2;height:2" coordorigin="175,2418" coordsize="0,0" path="m175,2418l175,2418e" filled="false" stroked="true" strokeweight="2pt" strokecolor="#a7a9ac">
                <v:path arrowok="t"/>
              </v:shape>
            </v:group>
            <v:group style="position:absolute;left:96;top:2418;width:157;height:160" coordorigin="96,2418" coordsize="157,160">
              <v:shape style="position:absolute;left:96;top:2418;width:157;height:160" coordorigin="96,2418" coordsize="157,160" path="m175,2418l116,2444,96,2483,98,2510,132,2565,169,2578,194,2575,215,2567,232,2554,245,2537,253,2517,251,2490,220,2433,175,2418xe" filled="false" stroked="true" strokeweight="2pt" strokecolor="#a7a9a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.7402pt;margin-top:48.243687pt;width:.1pt;height:.1pt;mso-position-horizontal-relative:page;mso-position-vertical-relative:paragraph;z-index:1864" coordorigin="175,965" coordsize="2,2">
            <v:shape style="position:absolute;left:175;top:965;width:2;height:2" coordorigin="175,965" coordsize="0,0" path="m175,965l175,965e" filled="false" stroked="true" strokeweight="2pt" strokecolor="#a7a9ac">
              <v:path arrowok="t"/>
            </v:shape>
            <w10:wrap type="none"/>
          </v:group>
        </w:pict>
      </w:r>
      <w:r>
        <w:rPr/>
        <w:pict>
          <v:shape style="position:absolute;margin-left:2.802091pt;margin-top:-65.713524pt;width:14pt;height:108.45pt;mso-position-horizontal-relative:page;mso-position-vertical-relative:paragraph;z-index:2248" type="#_x0000_t202" filled="false" stroked="false">
            <v:textbox inset="0,0,0,0" style="layout-flow:vertical;mso-layout-flow-alt:bottom-to-top">
              <w:txbxContent>
                <w:p>
                  <w:pPr>
                    <w:spacing w:line="267" w:lineRule="exact" w:before="0"/>
                    <w:ind w:left="20" w:right="0" w:firstLine="0"/>
                    <w:jc w:val="left"/>
                    <w:rPr>
                      <w:rFonts w:ascii="Helvetica Neue" w:hAnsi="Helvetica Neue" w:cs="Helvetica Neue" w:eastAsia="Helvetica Neue"/>
                      <w:sz w:val="24"/>
                      <w:szCs w:val="24"/>
                    </w:rPr>
                  </w:pPr>
                  <w:r>
                    <w:rPr>
                      <w:rFonts w:ascii="Helvetica Neue"/>
                      <w:color w:val="A7A9AC"/>
                      <w:sz w:val="24"/>
                    </w:rPr>
                    <w:t>EDUC</w:t>
                  </w:r>
                  <w:r>
                    <w:rPr>
                      <w:rFonts w:ascii="Helvetica Neue"/>
                      <w:color w:val="A7A9AC"/>
                      <w:spacing w:val="-23"/>
                      <w:sz w:val="24"/>
                    </w:rPr>
                    <w:t>A</w:t>
                  </w:r>
                  <w:r>
                    <w:rPr>
                      <w:rFonts w:ascii="Helvetica Neue"/>
                      <w:color w:val="A7A9AC"/>
                      <w:sz w:val="24"/>
                    </w:rPr>
                    <w:t>TED GUESS</w:t>
                  </w:r>
                  <w:r>
                    <w:rPr>
                      <w:rFonts w:ascii="Helvetica Neu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8.678284pt;margin-top:-49.758961pt;width:134.75pt;height:19pt;mso-position-horizontal-relative:page;mso-position-vertical-relative:paragraph;z-index:2272;rotation:354" type="#_x0000_t136" fillcolor="#6269a7" stroked="f">
            <o:extrusion v:ext="view" autorotationcenter="t"/>
            <v:textpath style="font-family:&amp;quot;BradleyHandITCTT-Bold&amp;quot;;font-size:19pt;v-text-kern:t;mso-text-shadow:auto;font-weight:bold" string="Just sketch your"/>
            <w10:wrap type="none"/>
          </v:shape>
        </w:pict>
      </w:r>
      <w:r>
        <w:rPr/>
        <w:pict>
          <v:shape style="position:absolute;margin-left:651.041809pt;margin-top:-29.133337pt;width:138.9pt;height:19pt;mso-position-horizontal-relative:page;mso-position-vertical-relative:paragraph;z-index:2296;rotation:354" type="#_x0000_t136" fillcolor="#6269a7" stroked="f">
            <o:extrusion v:ext="view" autorotationcenter="t"/>
            <v:textpath style="font-family:&amp;quot;Times New Roman&amp;quot;;font-size:19pt;v-text-kern:t;mso-text-shadow:auto" string="first impression!"/>
            <w10:wrap type="none"/>
          </v:shape>
        </w:pict>
      </w:r>
      <w:r>
        <w:rPr>
          <w:color w:val="808285"/>
        </w:rPr>
        <w:t>WHO IS IT ?</w:t>
      </w:r>
      <w:r>
        <w:rPr>
          <w:b w:val="0"/>
        </w:rPr>
      </w:r>
    </w:p>
    <w:p>
      <w:pPr>
        <w:spacing w:line="2099" w:lineRule="exact"/>
        <w:ind w:left="479" w:right="0" w:firstLine="0"/>
        <w:rPr>
          <w:rFonts w:ascii="HelveticaNeue-CondensedBold" w:hAnsi="HelveticaNeue-CondensedBold" w:cs="HelveticaNeue-CondensedBold" w:eastAsia="HelveticaNeue-CondensedBold"/>
          <w:sz w:val="20"/>
          <w:szCs w:val="20"/>
        </w:rPr>
      </w:pPr>
      <w:r>
        <w:rPr>
          <w:rFonts w:ascii="HelveticaNeue-CondensedBold" w:hAnsi="HelveticaNeue-CondensedBold" w:cs="HelveticaNeue-CondensedBold" w:eastAsia="HelveticaNeue-CondensedBold"/>
          <w:position w:val="-41"/>
          <w:sz w:val="20"/>
          <w:szCs w:val="20"/>
        </w:rPr>
        <w:pict>
          <v:group style="width:797.75pt;height:104.95pt;mso-position-horizontal-relative:char;mso-position-vertical-relative:line" coordorigin="0,0" coordsize="15955,2099">
            <v:group style="position:absolute;left:0;top:0;width:15955;height:2056" coordorigin="0,0" coordsize="15955,2056">
              <v:shape style="position:absolute;left:0;top:0;width:15955;height:2056" coordorigin="0,0" coordsize="15955,2056" path="m113,0l36,28,0,113,0,1943,27,2020,113,2056,15841,2056,15918,2029,15954,1943,15954,113,15927,36,15841,0,113,0xe" filled="true" fillcolor="#dbecf7" stroked="false">
                <v:path arrowok="t"/>
                <v:fill type="solid"/>
              </v:shape>
              <v:shape style="position:absolute;left:12852;top:170;width:2765;height:1896" type="#_x0000_t75" stroked="false">
                <v:imagedata r:id="rId7" o:title=""/>
              </v:shape>
              <v:shape style="position:absolute;left:285;top:399;width:11293;height:1701" type="#_x0000_t202" filled="true" fillcolor="#dbecf7" stroked="true" strokeweight="1.0pt" strokecolor="#000000">
                <v:textbox inset="0,0,0,0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Helvetica" w:hAnsi="Helvetica" w:cs="Helvetica" w:eastAsia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/>
                          <w:sz w:val="20"/>
                        </w:rPr>
                        <w:t>Age: 25</w:t>
                      </w:r>
                    </w:p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rFonts w:ascii="Helvetica" w:hAnsi="Helvetica" w:cs="Helvetica" w:eastAsia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/>
                          <w:sz w:val="20"/>
                        </w:rPr>
                        <w:t>Location: Winnetka, Illinois</w:t>
                      </w:r>
                    </w:p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rFonts w:ascii="Helvetica" w:hAnsi="Helvetica" w:cs="Helvetica" w:eastAsia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/>
                          <w:sz w:val="20"/>
                        </w:rPr>
                        <w:t>Job: Secretary 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an accounting firm</w:t>
                      </w:r>
                    </w:p>
                    <w:p>
                      <w:pPr>
                        <w:spacing w:line="288" w:lineRule="auto" w:before="40"/>
                        <w:ind w:left="20" w:right="222" w:firstLine="0"/>
                        <w:jc w:val="left"/>
                        <w:rPr>
                          <w:rFonts w:ascii="Helvetica" w:hAnsi="Helvetica" w:cs="Helvetica" w:eastAsia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/>
                          <w:sz w:val="20"/>
                        </w:rPr>
                        <w:t>Job Description: Handles office day-to-day upkeep and general tasks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for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her superiors and other employees. Sits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her desk</w:t>
                      </w:r>
                      <w:r>
                        <w:rPr>
                          <w:rFonts w:ascii="Helvetica"/>
                          <w:sz w:val="20"/>
                        </w:rPr>
                        <w:t> all day.</w:t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rFonts w:ascii="Helvetica" w:hAnsi="Helvetica" w:cs="Helvetica" w:eastAsia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/>
                          <w:sz w:val="20"/>
                        </w:rPr>
                        <w:t>About: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Passionate about the environment and "green" things. She strives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be active and when she isn't 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home or the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office,</w:t>
                      </w:r>
                    </w:p>
                    <w:p>
                      <w:pPr>
                        <w:spacing w:before="40"/>
                        <w:ind w:left="20" w:right="0" w:firstLine="0"/>
                        <w:jc w:val="left"/>
                        <w:rPr>
                          <w:rFonts w:ascii="Helvetica" w:hAnsi="Helvetica" w:cs="Helvetica" w:eastAsia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/>
                          <w:sz w:val="20"/>
                        </w:rPr>
                        <w:t>she is 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her gym doing cardio or participating in yoga. She is obsessed with anything that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might better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her health.</w:t>
                      </w:r>
                    </w:p>
                  </w:txbxContent>
                </v:textbox>
                <v:fill type="solid"/>
                <w10:wrap type="none"/>
              </v:shape>
              <v:shape style="position:absolute;left:0;top:0;width:15955;height:2099" type="#_x0000_t202" filled="false" stroked="false">
                <v:textbox inset="0,0,0,0">
                  <w:txbxContent>
                    <w:p>
                      <w:pPr>
                        <w:spacing w:before="151"/>
                        <w:ind w:left="234" w:right="0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Sketch the personal p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ofile, age, location, job title, what kind of person is it? Think about one or mo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e personas f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om segmentation.</w:t>
                      </w:r>
                      <w:r>
                        <w:rPr>
                          <w:rFonts w:ascii="Helvetica Neu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HelveticaNeue-CondensedBold" w:hAnsi="HelveticaNeue-CondensedBold" w:cs="HelveticaNeue-CondensedBold" w:eastAsia="HelveticaNeue-CondensedBold"/>
          <w:position w:val="-41"/>
          <w:sz w:val="20"/>
          <w:szCs w:val="20"/>
        </w:rPr>
      </w:r>
    </w:p>
    <w:p>
      <w:pPr>
        <w:spacing w:line="240" w:lineRule="auto" w:before="0"/>
        <w:rPr>
          <w:rFonts w:ascii="HelveticaNeue-CondensedBold" w:hAnsi="HelveticaNeue-CondensedBold" w:cs="HelveticaNeue-CondensedBold" w:eastAsia="HelveticaNeue-CondensedBold"/>
          <w:b/>
          <w:bCs/>
          <w:sz w:val="20"/>
          <w:szCs w:val="20"/>
        </w:rPr>
      </w:pPr>
    </w:p>
    <w:p>
      <w:pPr>
        <w:spacing w:line="240" w:lineRule="auto" w:before="12"/>
        <w:rPr>
          <w:rFonts w:ascii="HelveticaNeue-CondensedBold" w:hAnsi="HelveticaNeue-CondensedBold" w:cs="HelveticaNeue-CondensedBold" w:eastAsia="HelveticaNeue-CondensedBold"/>
          <w:b/>
          <w:bCs/>
          <w:sz w:val="21"/>
          <w:szCs w:val="21"/>
        </w:rPr>
      </w:pPr>
    </w:p>
    <w:p>
      <w:pPr>
        <w:spacing w:after="0" w:line="240" w:lineRule="auto"/>
        <w:rPr>
          <w:rFonts w:ascii="HelveticaNeue-CondensedBold" w:hAnsi="HelveticaNeue-CondensedBold" w:cs="HelveticaNeue-CondensedBold" w:eastAsia="HelveticaNeue-CondensedBold"/>
          <w:sz w:val="21"/>
          <w:szCs w:val="21"/>
        </w:rPr>
        <w:sectPr>
          <w:type w:val="continuous"/>
          <w:pgSz w:w="16840" w:h="23820"/>
          <w:pgMar w:top="0" w:bottom="0" w:left="0" w:right="0"/>
        </w:sect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3.851569pt;margin-top:31.932882pt;width:9.85pt;height:23.75pt;mso-position-horizontal-relative:page;mso-position-vertical-relative:paragraph;z-index:1720" coordorigin="77,639" coordsize="197,475">
            <v:group style="position:absolute;left:175;top:887;width:2;height:207" coordorigin="175,887" coordsize="2,207">
              <v:shape style="position:absolute;left:175;top:887;width:2;height:207" coordorigin="175,887" coordsize="0,207" path="m175,1093l175,887e" filled="false" stroked="true" strokeweight="2pt" strokecolor="#a7a9ac">
                <v:path arrowok="t"/>
                <v:stroke dashstyle="dash"/>
              </v:shape>
            </v:group>
            <v:group style="position:absolute;left:175;top:818;width:2;height:2" coordorigin="175,818" coordsize="2,2">
              <v:shape style="position:absolute;left:175;top:818;width:2;height:2" coordorigin="175,818" coordsize="0,0" path="m175,818l175,818e" filled="false" stroked="true" strokeweight="2pt" strokecolor="#a7a9ac">
                <v:path arrowok="t"/>
              </v:shape>
            </v:group>
            <v:group style="position:absolute;left:97;top:659;width:157;height:160" coordorigin="97,659" coordsize="157,160">
              <v:shape style="position:absolute;left:97;top:659;width:157;height:160" coordorigin="97,659" coordsize="157,160" path="m175,818l234,792,253,753,251,727,218,672,180,659,156,662,135,670,118,683,105,700,97,720,99,747,130,804,175,818xe" filled="false" stroked="true" strokeweight="2pt" strokecolor="#a7a9a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.7402pt;margin-top:61.538048pt;width:.1pt;height:.1pt;mso-position-horizontal-relative:page;mso-position-vertical-relative:paragraph;z-index:1744" coordorigin="175,1231" coordsize="2,2">
            <v:shape style="position:absolute;left:175;top:1231;width:2;height:2" coordorigin="175,1231" coordsize="0,0" path="m175,1231l175,1231e" filled="false" stroked="true" strokeweight="2pt" strokecolor="#a7a9ac">
              <v:path arrowok="t"/>
            </v:shape>
            <w10:wrap type="none"/>
          </v:group>
        </w:pict>
      </w:r>
      <w:r>
        <w:rPr/>
        <w:pict>
          <v:group style="position:absolute;margin-left:827.256897pt;margin-top:31.932981pt;width:9.85pt;height:23.75pt;mso-position-horizontal-relative:page;mso-position-vertical-relative:paragraph;z-index:1912" coordorigin="16545,639" coordsize="197,475">
            <v:group style="position:absolute;left:16643;top:887;width:2;height:207" coordorigin="16643,887" coordsize="2,207">
              <v:shape style="position:absolute;left:16643;top:887;width:2;height:207" coordorigin="16643,887" coordsize="0,207" path="m16643,1093l16643,887e" filled="false" stroked="true" strokeweight="2pt" strokecolor="#a7a9ac">
                <v:path arrowok="t"/>
                <v:stroke dashstyle="dash"/>
              </v:shape>
            </v:group>
            <v:group style="position:absolute;left:16643;top:818;width:2;height:2" coordorigin="16643,818" coordsize="2,2">
              <v:shape style="position:absolute;left:16643;top:818;width:2;height:2" coordorigin="16643,818" coordsize="0,0" path="m16643,818l16643,818e" filled="false" stroked="true" strokeweight="2pt" strokecolor="#a7a9ac">
                <v:path arrowok="t"/>
              </v:shape>
            </v:group>
            <v:group style="position:absolute;left:16565;top:659;width:157;height:160" coordorigin="16565,659" coordsize="157,160">
              <v:shape style="position:absolute;left:16565;top:659;width:157;height:160" coordorigin="16565,659" coordsize="157,160" path="m16643,818l16702,792,16722,753,16719,727,16686,672,16648,659,16624,662,16603,670,16586,683,16573,700,16565,720,16567,747,16598,804,16643,818xe" filled="false" stroked="true" strokeweight="2pt" strokecolor="#a7a9a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32.145508pt;margin-top:61.538147pt;width:.1pt;height:.1pt;mso-position-horizontal-relative:page;mso-position-vertical-relative:paragraph;z-index:1936" coordorigin="16643,1231" coordsize="2,2">
            <v:shape style="position:absolute;left:16643;top:1231;width:2;height:2" coordorigin="16643,1231" coordsize="0,0" path="m16643,1231l16643,1231e" filled="false" stroked="true" strokeweight="2pt" strokecolor="#a7a9ac">
              <v:path arrowok="t"/>
            </v:shape>
            <w10:wrap type="none"/>
          </v:group>
        </w:pict>
      </w:r>
      <w:r>
        <w:rPr/>
        <w:pict>
          <v:shape style="position:absolute;margin-left:824.083618pt;margin-top:62.868946pt;width:14pt;height:85.6pt;mso-position-horizontal-relative:page;mso-position-vertical-relative:paragraph;z-index:2152" type="#_x0000_t202" filled="false" stroked="false">
            <v:textbox inset="0,0,0,0" style="layout-flow:vertical">
              <w:txbxContent>
                <w:p>
                  <w:pPr>
                    <w:spacing w:line="267" w:lineRule="exact" w:before="0"/>
                    <w:ind w:left="20" w:right="0" w:firstLine="0"/>
                    <w:jc w:val="left"/>
                    <w:rPr>
                      <w:rFonts w:ascii="Helvetica Neue" w:hAnsi="Helvetica Neue" w:cs="Helvetica Neue" w:eastAsia="Helvetica Neue"/>
                      <w:sz w:val="24"/>
                      <w:szCs w:val="24"/>
                    </w:rPr>
                  </w:pPr>
                  <w:r>
                    <w:rPr>
                      <w:rFonts w:ascii="Helvetica Neue"/>
                      <w:color w:val="A7A9AC"/>
                      <w:sz w:val="24"/>
                    </w:rPr>
                    <w:t>ASPIR</w:t>
                  </w:r>
                  <w:r>
                    <w:rPr>
                      <w:rFonts w:ascii="Helvetica Neue"/>
                      <w:color w:val="A7A9AC"/>
                      <w:spacing w:val="-23"/>
                      <w:sz w:val="24"/>
                    </w:rPr>
                    <w:t>A</w:t>
                  </w:r>
                  <w:r>
                    <w:rPr>
                      <w:rFonts w:ascii="Helvetica Neue"/>
                      <w:color w:val="A7A9AC"/>
                      <w:sz w:val="24"/>
                    </w:rPr>
                    <w:t>TIONAL</w:t>
                  </w:r>
                  <w:r>
                    <w:rPr>
                      <w:rFonts w:ascii="Helvetica Neu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.802091pt;margin-top:62.905643pt;width:14pt;height:85.6pt;mso-position-horizontal-relative:page;mso-position-vertical-relative:paragraph;z-index:2224" type="#_x0000_t202" filled="false" stroked="false">
            <v:textbox inset="0,0,0,0" style="layout-flow:vertical;mso-layout-flow-alt:bottom-to-top">
              <w:txbxContent>
                <w:p>
                  <w:pPr>
                    <w:spacing w:line="267" w:lineRule="exact" w:before="0"/>
                    <w:ind w:left="20" w:right="0" w:firstLine="0"/>
                    <w:jc w:val="left"/>
                    <w:rPr>
                      <w:rFonts w:ascii="Helvetica Neue" w:hAnsi="Helvetica Neue" w:cs="Helvetica Neue" w:eastAsia="Helvetica Neue"/>
                      <w:sz w:val="24"/>
                      <w:szCs w:val="24"/>
                    </w:rPr>
                  </w:pPr>
                  <w:r>
                    <w:rPr>
                      <w:rFonts w:ascii="Helvetica Neue"/>
                      <w:color w:val="A7A9AC"/>
                      <w:sz w:val="24"/>
                    </w:rPr>
                    <w:t>ASPIR</w:t>
                  </w:r>
                  <w:r>
                    <w:rPr>
                      <w:rFonts w:ascii="Helvetica Neue"/>
                      <w:color w:val="A7A9AC"/>
                      <w:spacing w:val="-23"/>
                      <w:sz w:val="24"/>
                    </w:rPr>
                    <w:t>A</w:t>
                  </w:r>
                  <w:r>
                    <w:rPr>
                      <w:rFonts w:ascii="Helvetica Neue"/>
                      <w:color w:val="A7A9AC"/>
                      <w:sz w:val="24"/>
                    </w:rPr>
                    <w:t>TIONAL</w:t>
                  </w:r>
                  <w:r>
                    <w:rPr>
                      <w:rFonts w:ascii="Helvetica Neu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color w:val="808285"/>
          <w:spacing w:val="-7"/>
        </w:rPr>
        <w:t>WHAT</w:t>
      </w:r>
      <w:r>
        <w:rPr>
          <w:color w:val="808285"/>
          <w:spacing w:val="1"/>
        </w:rPr>
        <w:t> </w:t>
      </w:r>
      <w:r>
        <w:rPr>
          <w:color w:val="808285"/>
        </w:rPr>
        <w:t>GOALS?</w:t>
      </w:r>
      <w:r>
        <w:rPr>
          <w:b w:val="0"/>
        </w:rPr>
      </w:r>
    </w:p>
    <w:p>
      <w:pPr>
        <w:spacing w:before="15"/>
        <w:ind w:left="720" w:right="0" w:firstLine="0"/>
        <w:jc w:val="left"/>
        <w:rPr>
          <w:rFonts w:ascii="HelveticaNeue-CondensedBold" w:hAnsi="HelveticaNeue-CondensedBold" w:cs="HelveticaNeue-CondensedBold" w:eastAsia="HelveticaNeue-CondensedBold"/>
          <w:sz w:val="48"/>
          <w:szCs w:val="48"/>
        </w:rPr>
      </w:pPr>
      <w:r>
        <w:rPr>
          <w:spacing w:val="-7"/>
        </w:rPr>
        <w:br w:type="column"/>
      </w:r>
      <w:r>
        <w:rPr>
          <w:rFonts w:ascii="HelveticaNeue-CondensedBold"/>
          <w:b/>
          <w:color w:val="808285"/>
          <w:spacing w:val="-7"/>
          <w:sz w:val="48"/>
        </w:rPr>
        <w:t>WHAT</w:t>
      </w:r>
      <w:r>
        <w:rPr>
          <w:rFonts w:ascii="HelveticaNeue-CondensedBold"/>
          <w:b/>
          <w:color w:val="808285"/>
          <w:spacing w:val="-17"/>
          <w:sz w:val="48"/>
        </w:rPr>
        <w:t> </w:t>
      </w:r>
      <w:r>
        <w:rPr>
          <w:rFonts w:ascii="HelveticaNeue-CondensedBold"/>
          <w:b/>
          <w:color w:val="808285"/>
          <w:spacing w:val="-3"/>
          <w:sz w:val="48"/>
        </w:rPr>
        <w:t>ATTITUDE?</w:t>
      </w:r>
      <w:r>
        <w:rPr>
          <w:rFonts w:ascii="HelveticaNeue-CondensedBold"/>
          <w:spacing w:val="-3"/>
          <w:sz w:val="48"/>
        </w:rPr>
      </w:r>
    </w:p>
    <w:p>
      <w:pPr>
        <w:spacing w:after="0"/>
        <w:jc w:val="left"/>
        <w:rPr>
          <w:rFonts w:ascii="HelveticaNeue-CondensedBold" w:hAnsi="HelveticaNeue-CondensedBold" w:cs="HelveticaNeue-CondensedBold" w:eastAsia="HelveticaNeue-CondensedBold"/>
          <w:sz w:val="48"/>
          <w:szCs w:val="48"/>
        </w:rPr>
        <w:sectPr>
          <w:type w:val="continuous"/>
          <w:pgSz w:w="16840" w:h="23820"/>
          <w:pgMar w:top="0" w:bottom="0" w:left="0" w:right="0"/>
          <w:cols w:num="2" w:equalWidth="0">
            <w:col w:w="3442" w:space="4826"/>
            <w:col w:w="8572"/>
          </w:cols>
        </w:sectPr>
      </w:pPr>
    </w:p>
    <w:p>
      <w:pPr>
        <w:spacing w:line="240" w:lineRule="auto" w:before="7"/>
        <w:rPr>
          <w:rFonts w:ascii="HelveticaNeue-CondensedBold" w:hAnsi="HelveticaNeue-CondensedBold" w:cs="HelveticaNeue-CondensedBold" w:eastAsia="HelveticaNeue-CondensedBold"/>
          <w:b/>
          <w:bCs/>
          <w:sz w:val="2"/>
          <w:szCs w:val="2"/>
        </w:rPr>
      </w:pPr>
    </w:p>
    <w:p>
      <w:pPr>
        <w:tabs>
          <w:tab w:pos="465" w:val="left" w:leader="none"/>
          <w:tab w:pos="8742" w:val="left" w:leader="none"/>
          <w:tab w:pos="16622" w:val="left" w:leader="none"/>
        </w:tabs>
        <w:spacing w:line="2980" w:lineRule="exact"/>
        <w:ind w:left="154" w:right="0" w:firstLine="0"/>
        <w:rPr>
          <w:rFonts w:ascii="HelveticaNeue-CondensedBold" w:hAnsi="HelveticaNeue-CondensedBold" w:cs="HelveticaNeue-CondensedBold" w:eastAsia="HelveticaNeue-CondensedBold"/>
          <w:sz w:val="4"/>
          <w:szCs w:val="4"/>
        </w:rPr>
      </w:pPr>
      <w:r>
        <w:rPr/>
        <w:tab/>
      </w:r>
      <w:r>
        <w:rPr>
          <w:rFonts w:ascii="HelveticaNeue-CondensedBold"/>
          <w:position w:val="-59"/>
          <w:sz w:val="20"/>
        </w:rPr>
        <w:pict>
          <v:group style="width:393.45pt;height:149.050pt;mso-position-horizontal-relative:char;mso-position-vertical-relative:line" coordorigin="0,0" coordsize="7869,2981">
            <v:group style="position:absolute;left:0;top:0;width:7869;height:2981" coordorigin="0,0" coordsize="7869,2981">
              <v:shape style="position:absolute;left:0;top:0;width:7869;height:2981" coordorigin="0,0" coordsize="7869,2981" path="m113,0l36,28,0,113,0,2868,28,2944,113,2980,7755,2980,7832,2953,7868,2868,7868,113,7841,36,7756,0,113,0xe" filled="true" fillcolor="#dbecf7" stroked="false">
                <v:path arrowok="t"/>
                <v:fill type="solid"/>
              </v:shape>
            </v:group>
            <v:group style="position:absolute;left:3424;top:1094;width:1295;height:1298" coordorigin="3424,1094" coordsize="1295,1298">
              <v:shape style="position:absolute;left:3424;top:1094;width:1295;height:1298" coordorigin="3424,1094" coordsize="1295,1298" path="m4072,1094l3967,1102,3867,1126,3774,1166,3689,1218,3614,1284,3549,1360,3497,1444,3457,1538,3433,1638,3424,1744,3426,1796,3443,1900,3475,1996,3521,2086,3580,2166,3650,2236,3731,2296,3820,2342,3916,2374,4019,2390,4072,2392,4125,2390,4227,2374,4324,2342,4413,2296,4493,2236,4546,2184,4066,2184,4021,2180,3957,2168,3899,2148,3864,2130,3846,2122,3830,2110,3814,2100,3799,2088,3741,2032,3715,1998,3704,1982,3674,1928,3652,1872,3635,1792,3633,1754,3633,1744,3640,1664,3656,1604,3678,1548,3720,1480,3744,1450,3758,1434,3804,1394,3855,1360,3909,1334,3967,1314,4050,1302,4546,1302,4529,1284,4454,1218,4369,1166,4276,1126,4177,1102,4125,1096,4072,1094xe" filled="true" fillcolor="#ffffff" stroked="false">
                <v:path arrowok="t"/>
                <v:fill type="solid"/>
              </v:shape>
              <v:shape style="position:absolute;left:3424;top:1094;width:1295;height:1298" coordorigin="3424,1094" coordsize="1295,1298" path="m4546,1302l4092,1302,4135,1306,4176,1314,4253,1342,4306,1370,4355,1406,4399,1452,4437,1502,4468,1556,4496,1630,4507,1690,4510,1728,4510,1736,4506,1798,4494,1860,4474,1918,4447,1970,4437,1988,4426,2004,4414,2018,4401,2034,4388,2048,4382,2054,4367,2068,4320,2106,4268,2138,4172,2172,4089,2184,4546,2184,4594,2126,4647,2042,4686,1948,4710,1848,4719,1744,4717,1690,4700,1586,4668,1490,4622,1400,4563,1320,4546,1302xe" filled="true" fillcolor="#ffffff" stroked="false">
                <v:path arrowok="t"/>
                <v:fill type="solid"/>
              </v:shape>
              <v:shape style="position:absolute;left:3424;top:1094;width:1295;height:1298" coordorigin="3424,1094" coordsize="1295,1298" path="m4079,1508l4049,1508,4026,1512,3964,1534,3911,1572,3870,1622,3844,1684,3837,1728,3838,1754,3853,1822,3884,1882,3928,1928,3982,1960,4045,1978,4091,1978,4157,1962,4214,1930,4260,1884,4291,1826,4306,1762,4305,1736,4290,1666,4260,1606,4217,1560,4163,1526,4079,1508xe" filled="true" fillcolor="#ffffff" stroked="false">
                <v:path arrowok="t"/>
                <v:fill type="solid"/>
              </v:shape>
            </v:group>
            <v:group style="position:absolute;left:3837;top:1506;width:469;height:472" coordorigin="3837,1506" coordsize="469,472">
              <v:shape style="position:absolute;left:3837;top:1506;width:469;height:472" coordorigin="3837,1506" coordsize="469,472" path="m4072,1506l4004,1516,3945,1543,3895,1586,3860,1640,3840,1704,3837,1727,3838,1752,3853,1821,3884,1880,3928,1927,3982,1960,4045,1976,4067,1978,4091,1976,4157,1961,4214,1928,4260,1882,4291,1825,4306,1760,4305,1735,4290,1665,4260,1605,4217,1558,4163,1525,4101,1508,4072,1506xe" filled="false" stroked="true" strokeweight="1pt" strokecolor="#ffffff">
                <v:path arrowok="t"/>
              </v:shape>
            </v:group>
            <v:group style="position:absolute;left:3424;top:1092;width:1295;height:1300" coordorigin="3424,1092" coordsize="1295,1300">
              <v:shape style="position:absolute;left:3424;top:1092;width:1295;height:1300" coordorigin="3424,1092" coordsize="1295,1300" path="m4072,1092l3967,1100,3867,1125,3774,1164,3689,1217,3614,1282,3549,1358,3497,1443,3457,1536,3433,1636,3424,1742,3426,1795,3443,1898,3475,1995,3521,2084,3580,2165,3650,2235,3731,2294,3820,2341,3916,2373,4019,2390,4072,2392,4125,2390,4227,2373,4324,2341,4413,2294,4493,2235,4563,2165,4622,2084,4668,1995,4700,1898,4717,1795,4719,1742,4717,1688,4700,1586,4668,1489,4622,1399,4563,1319,4493,1248,4413,1189,4324,1143,4227,1111,4125,1094,4072,1092xe" filled="false" stroked="true" strokeweight="1.0pt" strokecolor="#ffffff">
                <v:path arrowok="t"/>
              </v:shape>
            </v:group>
            <v:group style="position:absolute;left:3633;top:1301;width:878;height:882" coordorigin="3633,1301" coordsize="878,882">
              <v:shape style="position:absolute;left:3633;top:1301;width:878;height:882" coordorigin="3633,1301" coordsize="878,882" path="m4382,2053l4337,2093,4286,2126,4231,2152,4172,2171,4110,2181,4089,2182,4066,2182,3999,2175,3938,2160,3881,2138,3814,2099,3755,2046,3715,1998,3683,1945,3659,1890,3642,1832,3634,1771,3633,1750,3633,1728,3640,1663,3656,1602,3678,1546,3720,1478,3773,1419,3820,1381,3873,1349,3928,1325,3987,1309,4050,1302,4071,1301,4092,1301,4156,1309,4215,1325,4271,1349,4323,1380,4370,1418,4413,1467,4448,1518,4476,1572,4500,1648,4509,1708,4510,1729,4510,1752,4503,1817,4488,1878,4466,1935,4426,2002,4382,2053xe" filled="false" stroked="true" strokeweight="1pt" strokecolor="#ffffff">
                <v:path arrowok="t"/>
              </v:shape>
              <v:shape style="position:absolute;left:274;top:594;width:6906;height:826" type="#_x0000_t202" filled="true" fillcolor="#dbecf7" stroked="true" strokeweight="1pt" strokecolor="#000000">
                <v:textbox inset="0,0,0,0">
                  <w:txbxContent>
                    <w:p>
                      <w:pPr>
                        <w:spacing w:line="288" w:lineRule="auto" w:before="32"/>
                        <w:ind w:left="19" w:right="71" w:firstLine="0"/>
                        <w:jc w:val="both"/>
                        <w:rPr>
                          <w:rFonts w:ascii="Helvetica" w:hAnsi="Helvetica" w:cs="Helvetica" w:eastAsia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/>
                          <w:sz w:val="20"/>
                        </w:rPr>
                        <w:t>She does her best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follow the latest trends in fitness and health via internet</w:t>
                      </w:r>
                      <w:r>
                        <w:rPr>
                          <w:rFonts w:ascii="Helvetica"/>
                          <w:sz w:val="20"/>
                        </w:rPr>
                        <w:t> articles and magazines. She wants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be healthier and is looking for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anything</w:t>
                      </w:r>
                      <w:r>
                        <w:rPr>
                          <w:rFonts w:ascii="Helvetica"/>
                          <w:sz w:val="20"/>
                        </w:rPr>
                        <w:t> that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might give her a boost in her fitness goals or weight loss.</w:t>
                      </w:r>
                    </w:p>
                  </w:txbxContent>
                </v:textbox>
                <v:fill type="solid"/>
                <w10:wrap type="none"/>
              </v:shape>
              <v:shape style="position:absolute;left:255;top:204;width:5439;height:180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/>
                          <w:color w:val="58595B"/>
                          <w:spacing w:val="-7"/>
                          <w:sz w:val="18"/>
                        </w:rPr>
                        <w:t>W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at is the sup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eme motivator? What a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e (latent) needs and desi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es?</w:t>
                      </w:r>
                      <w:r>
                        <w:rPr>
                          <w:rFonts w:ascii="Helvetica Neu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HelveticaNeue-CondensedBold"/>
          <w:position w:val="-59"/>
          <w:sz w:val="20"/>
        </w:rPr>
      </w:r>
      <w:r>
        <w:rPr>
          <w:rFonts w:ascii="HelveticaNeue-CondensedBold"/>
          <w:position w:val="-59"/>
          <w:sz w:val="20"/>
        </w:rPr>
        <w:tab/>
      </w:r>
      <w:r>
        <w:rPr>
          <w:rFonts w:ascii="HelveticaNeue-CondensedBold"/>
          <w:position w:val="-59"/>
          <w:sz w:val="20"/>
        </w:rPr>
        <w:pict>
          <v:group style="width:384.6pt;height:149.050pt;mso-position-horizontal-relative:char;mso-position-vertical-relative:line" coordorigin="0,0" coordsize="7692,2981">
            <v:group style="position:absolute;left:0;top:0;width:7692;height:2981" coordorigin="0,0" coordsize="7692,2981">
              <v:shape style="position:absolute;left:0;top:0;width:7692;height:2981" coordorigin="0,0" coordsize="7692,2981" path="m113,0l36,28,0,113,0,2868,28,2944,113,2980,7578,2980,7655,2953,7691,2868,7691,113,7664,36,7578,0,113,0xe" filled="true" fillcolor="#dbecf7" stroked="false">
                <v:path arrowok="t"/>
                <v:fill type="solid"/>
              </v:shape>
            </v:group>
            <v:group style="position:absolute;left:2831;top:1316;width:2019;height:1076" coordorigin="2831,1316" coordsize="2019,1076">
              <v:shape style="position:absolute;left:2831;top:1316;width:2019;height:1076" coordorigin="2831,1316" coordsize="2019,1076" path="m3840,1316l3765,1320,3690,1331,3615,1349,3542,1372,3470,1400,3400,1432,3333,1468,3268,1506,3206,1545,3147,1585,3092,1625,3041,1665,2954,1738,2888,1798,2835,1850,2831,1854,2835,1858,2888,1910,2954,1970,3041,2043,3092,2083,3147,2123,3206,2163,3268,2202,3333,2240,3400,2276,3470,2308,3542,2336,3615,2359,3690,2377,3765,2388,3840,2392,3915,2388,3990,2377,4065,2359,4138,2336,4210,2308,4280,2276,4347,2240,4367,2229,3840,2229,3808,2228,3747,2218,3689,2199,3611,2155,3546,2096,3496,2023,3464,1940,3454,1879,3453,1848,3454,1817,3464,1757,3496,1673,3546,1601,3611,1541,3689,1498,3747,1479,3808,1469,3840,1468,4347,1468,4280,1432,4210,1400,4138,1372,4065,1349,3990,1331,3915,1320,3840,1316xe" filled="true" fillcolor="#ffffff" stroked="false">
                <v:path arrowok="t"/>
                <v:fill type="solid"/>
              </v:shape>
              <v:shape style="position:absolute;left:2831;top:1316;width:2019;height:1076" coordorigin="2831,1316" coordsize="2019,1076" path="m4347,1468l3840,1468,3872,1469,3903,1473,3962,1487,4018,1510,4092,1559,4152,1623,4196,1700,4222,1786,4227,1848,4226,1879,4216,1940,4196,1997,4152,2073,4092,2137,4018,2186,3962,2209,3903,2224,3840,2229,4367,2229,4474,2163,4533,2123,4588,2083,4639,2043,4726,1970,4792,1910,4845,1858,4849,1854,4845,1850,4792,1798,4726,1738,4639,1665,4588,1625,4533,1585,4474,1545,4412,1506,4347,1468xe" filled="true" fillcolor="#ffffff" stroked="false">
                <v:path arrowok="t"/>
                <v:fill type="solid"/>
              </v:shape>
              <v:shape style="position:absolute;left:2831;top:1316;width:2019;height:1076" coordorigin="2831,1316" coordsize="2019,1076" path="m3840,1662l3773,1674,3716,1707,3675,1757,3653,1819,3650,1841,3652,1865,3671,1930,3709,1983,3763,2019,3827,2034,3852,2033,3920,2015,3974,1978,4012,1927,4029,1865,4028,1840,4010,1772,3974,1718,3923,1681,3861,1663,3840,1662xe" filled="true" fillcolor="#ffffff" stroked="false">
                <v:path arrowok="t"/>
                <v:fill type="solid"/>
              </v:shape>
            </v:group>
            <v:group style="position:absolute;left:3650;top:1662;width:379;height:373" coordorigin="3650,1662" coordsize="379,373">
              <v:shape style="position:absolute;left:3650;top:1662;width:379;height:373" coordorigin="3650,1662" coordsize="379,373" path="m3840,1662l3773,1674,3716,1707,3675,1757,3653,1819,3650,1841,3652,1865,3671,1930,3709,1983,3763,2019,3827,2034,3852,2033,3920,2015,3974,1978,4012,1927,4029,1865,4028,1840,4010,1772,3974,1718,3923,1681,3861,1663,3840,1662xe" filled="false" stroked="true" strokeweight="1pt" strokecolor="#ffffff">
                <v:path arrowok="t"/>
              </v:shape>
            </v:group>
            <v:group style="position:absolute;left:2831;top:1316;width:2019;height:1076" coordorigin="2831,1316" coordsize="2019,1076">
              <v:shape style="position:absolute;left:2831;top:1316;width:2019;height:1076" coordorigin="2831,1316" coordsize="2019,1076" path="m3840,1316l3765,1320,3690,1331,3615,1349,3542,1372,3470,1400,3400,1432,3333,1468,3268,1506,3206,1545,3147,1585,3092,1625,3041,1665,2954,1738,2888,1798,2835,1850,2831,1854,2835,1858,2888,1910,2954,1970,3041,2043,3092,2083,3147,2123,3206,2163,3268,2202,3333,2240,3400,2276,3470,2308,3542,2336,3615,2359,3690,2377,3765,2388,3840,2392,3915,2388,3990,2377,4065,2359,4138,2336,4210,2308,4280,2276,4347,2240,4412,2202,4474,2163,4533,2123,4588,2083,4639,2043,4726,1970,4792,1910,4845,1858,4849,1854,4845,1850,4792,1798,4726,1738,4639,1665,4588,1625,4533,1585,4474,1545,4412,1506,4347,1468,4280,1432,4210,1400,4138,1372,4065,1349,3990,1331,3915,1320,3840,1316xe" filled="false" stroked="true" strokeweight="1pt" strokecolor="#ffffff">
                <v:path arrowok="t"/>
              </v:shape>
            </v:group>
            <v:group style="position:absolute;left:3453;top:1468;width:774;height:762" coordorigin="3453,1468" coordsize="774,762">
              <v:shape style="position:absolute;left:3453;top:1468;width:774;height:762" coordorigin="3453,1468" coordsize="774,762" path="m3840,2229l3777,2224,3718,2209,3662,2186,3588,2137,3528,2073,3483,1996,3458,1910,3453,1848,3454,1817,3464,1757,3496,1673,3546,1601,3611,1541,3689,1498,3747,1479,3808,1469,3840,1468,3872,1469,3933,1479,3991,1498,4068,1541,4134,1601,4184,1673,4216,1757,4226,1817,4227,1848,4226,1879,4216,1940,4184,2023,4134,2096,4068,2155,3991,2199,3933,2218,3872,2228,3840,2229xe" filled="false" stroked="true" strokeweight="1pt" strokecolor="#ffffff">
                <v:path arrowok="t"/>
              </v:shape>
              <v:shape style="position:absolute;left:378;top:921;width:6906;height:1461" type="#_x0000_t202" filled="true" fillcolor="#dbecf7" stroked="true" strokeweight="1pt" strokecolor="#000000">
                <v:textbox inset="0,0,0,0">
                  <w:txbxContent>
                    <w:p>
                      <w:pPr>
                        <w:spacing w:line="288" w:lineRule="auto" w:before="32"/>
                        <w:ind w:left="20" w:right="126" w:firstLine="0"/>
                        <w:jc w:val="left"/>
                        <w:rPr>
                          <w:rFonts w:ascii="Helvetica" w:hAnsi="Helvetica" w:cs="Helvetica" w:eastAsia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/>
                          <w:sz w:val="20"/>
                        </w:rPr>
                        <w:t>Carol is always "on-the-move". She believes that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a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new day is a new</w:t>
                      </w:r>
                      <w:r>
                        <w:rPr>
                          <w:rFonts w:ascii="Helvetica"/>
                          <w:sz w:val="20"/>
                        </w:rPr>
                        <w:t> opportunity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better oneself. She would like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eat 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a clean environment</w:t>
                      </w:r>
                      <w:r>
                        <w:rPr>
                          <w:rFonts w:ascii="Helvetica"/>
                          <w:sz w:val="20"/>
                        </w:rPr>
                        <w:t> and likes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try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new things that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might be pleasing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her tastes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and most</w:t>
                      </w:r>
                      <w:r>
                        <w:rPr>
                          <w:rFonts w:ascii="Helvetica"/>
                          <w:sz w:val="20"/>
                        </w:rPr>
                        <w:t> importantly, pleasing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her health. She loves looking 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nutrition facts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and is</w:t>
                      </w:r>
                      <w:r>
                        <w:rPr>
                          <w:rFonts w:ascii="Helvetica"/>
                          <w:sz w:val="20"/>
                        </w:rPr>
                        <w:t> always looking 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the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"nutrition" section of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the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restaurant's websites she</w:t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rFonts w:ascii="Helvetica" w:hAnsi="Helvetica" w:cs="Helvetica" w:eastAsia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/>
                          <w:sz w:val="20"/>
                        </w:rPr>
                        <w:t>visits.</w:t>
                      </w:r>
                    </w:p>
                  </w:txbxContent>
                </v:textbox>
                <v:fill type="solid"/>
                <w10:wrap type="none"/>
              </v:shape>
              <v:shape style="position:absolute;left:0;top:0;width:7692;height:2981" type="#_x0000_t202" filled="false" stroked="false">
                <v:textbox inset="0,0,0,0">
                  <w:txbxContent>
                    <w:p>
                      <w:pPr>
                        <w:spacing w:line="240" w:lineRule="auto" w:before="6"/>
                        <w:rPr>
                          <w:rFonts w:ascii="HelveticaNeue-CondensedBold" w:hAnsi="HelveticaNeue-CondensedBold" w:cs="HelveticaNeue-CondensedBold" w:eastAsia="HelveticaNeue-CondensedBold"/>
                          <w:b/>
                          <w:bCs/>
                          <w:sz w:val="14"/>
                          <w:szCs w:val="14"/>
                        </w:rPr>
                      </w:pPr>
                    </w:p>
                    <w:p>
                      <w:pPr>
                        <w:spacing w:line="336" w:lineRule="auto" w:before="0"/>
                        <w:ind w:left="299" w:right="177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What is the point of view? What is the expectation, pe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ception of the service, company or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 brand. What motivates the persona to go to the website, into the shop, or use the service.</w:t>
                      </w:r>
                      <w:r>
                        <w:rPr>
                          <w:rFonts w:ascii="Helvetica Neu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HelveticaNeue-CondensedBold"/>
          <w:position w:val="-59"/>
          <w:sz w:val="20"/>
        </w:rPr>
      </w:r>
      <w:r>
        <w:rPr>
          <w:rFonts w:ascii="HelveticaNeue-CondensedBold"/>
          <w:position w:val="0"/>
          <w:sz w:val="4"/>
        </w:rPr>
        <w:pict>
          <v:group style="width:2pt;height:2pt;mso-position-horizontal-relative:char;mso-position-vertical-relative:line" coordorigin="0,0" coordsize="40,40">
            <v:group style="position:absolute;left:20;top:20;width:2;height:2" coordorigin="20,20" coordsize="2,2">
              <v:shape style="position:absolute;left:20;top:20;width:2;height:2" coordorigin="20,20" coordsize="0,0" path="m20,20l20,20e" filled="false" stroked="true" strokeweight="2pt" strokecolor="#a7a9ac">
                <v:path arrowok="t"/>
              </v:shape>
            </v:group>
          </v:group>
        </w:pict>
      </w:r>
      <w:r>
        <w:rPr>
          <w:rFonts w:ascii="HelveticaNeue-CondensedBold"/>
          <w:position w:val="0"/>
          <w:sz w:val="4"/>
        </w:rPr>
      </w:r>
      <w:r>
        <w:rPr>
          <w:rFonts w:ascii="HelveticaNeue-CondensedBold"/>
          <w:position w:val="0"/>
          <w:sz w:val="4"/>
        </w:rPr>
        <w:tab/>
      </w:r>
      <w:r>
        <w:rPr>
          <w:rFonts w:ascii="HelveticaNeue-CondensedBold"/>
          <w:position w:val="0"/>
          <w:sz w:val="4"/>
        </w:rPr>
        <w:pict>
          <v:group style="width:2pt;height:2pt;mso-position-horizontal-relative:char;mso-position-vertical-relative:line" coordorigin="0,0" coordsize="40,40">
            <v:group style="position:absolute;left:20;top:20;width:2;height:2" coordorigin="20,20" coordsize="2,2">
              <v:shape style="position:absolute;left:20;top:20;width:2;height:2" coordorigin="20,20" coordsize="0,0" path="m20,20l20,20e" filled="false" stroked="true" strokeweight="2pt" strokecolor="#a7a9ac">
                <v:path arrowok="t"/>
              </v:shape>
            </v:group>
          </v:group>
        </w:pict>
      </w:r>
      <w:r>
        <w:rPr>
          <w:rFonts w:ascii="HelveticaNeue-CondensedBold"/>
          <w:position w:val="0"/>
          <w:sz w:val="4"/>
        </w:rPr>
      </w:r>
    </w:p>
    <w:p>
      <w:pPr>
        <w:spacing w:line="240" w:lineRule="auto" w:before="0"/>
        <w:rPr>
          <w:rFonts w:ascii="HelveticaNeue-CondensedBold" w:hAnsi="HelveticaNeue-CondensedBold" w:cs="HelveticaNeue-CondensedBold" w:eastAsia="HelveticaNeue-CondensedBold"/>
          <w:b/>
          <w:bCs/>
          <w:sz w:val="20"/>
          <w:szCs w:val="20"/>
        </w:rPr>
      </w:pPr>
    </w:p>
    <w:p>
      <w:pPr>
        <w:spacing w:line="240" w:lineRule="auto" w:before="9"/>
        <w:rPr>
          <w:rFonts w:ascii="HelveticaNeue-CondensedBold" w:hAnsi="HelveticaNeue-CondensedBold" w:cs="HelveticaNeue-CondensedBold" w:eastAsia="HelveticaNeue-CondensedBold"/>
          <w:b/>
          <w:bCs/>
          <w:sz w:val="22"/>
          <w:szCs w:val="22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3.810495pt;margin-top:-50.56815pt;width:9.85pt;height:23.75pt;mso-position-horizontal-relative:page;mso-position-vertical-relative:paragraph;z-index:1768" coordorigin="76,-1011" coordsize="197,475">
            <v:group style="position:absolute;left:175;top:-991;width:2;height:207" coordorigin="175,-991" coordsize="2,207">
              <v:shape style="position:absolute;left:175;top:-991;width:2;height:207" coordorigin="175,-991" coordsize="0,207" path="m175,-991l175,-785e" filled="false" stroked="true" strokeweight="2pt" strokecolor="#a7a9ac">
                <v:path arrowok="t"/>
                <v:stroke dashstyle="dash"/>
              </v:shape>
            </v:group>
            <v:group style="position:absolute;left:175;top:-717;width:2;height:2" coordorigin="175,-717" coordsize="2,2">
              <v:shape style="position:absolute;left:175;top:-717;width:2;height:2" coordorigin="175,-717" coordsize="0,0" path="m175,-717l175,-717e" filled="false" stroked="true" strokeweight="2pt" strokecolor="#a7a9ac">
                <v:path arrowok="t"/>
              </v:shape>
            </v:group>
            <v:group style="position:absolute;left:96;top:-717;width:157;height:160" coordorigin="96,-717" coordsize="157,160">
              <v:shape style="position:absolute;left:96;top:-717;width:157;height:160" coordorigin="96,-717" coordsize="157,160" path="m175,-717l116,-690,96,-652,98,-625,132,-570,169,-557,194,-560,215,-568,232,-581,245,-598,253,-618,251,-645,220,-702,175,-717xe" filled="false" stroked="true" strokeweight="2pt" strokecolor="#a7a9a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27.21582pt;margin-top:-50.56815pt;width:9.85pt;height:23.75pt;mso-position-horizontal-relative:page;mso-position-vertical-relative:paragraph;z-index:1888" coordorigin="16544,-1011" coordsize="197,475">
            <v:group style="position:absolute;left:16643;top:-991;width:2;height:207" coordorigin="16643,-991" coordsize="2,207">
              <v:shape style="position:absolute;left:16643;top:-991;width:2;height:207" coordorigin="16643,-991" coordsize="0,207" path="m16643,-991l16643,-785e" filled="false" stroked="true" strokeweight="2pt" strokecolor="#a7a9ac">
                <v:path arrowok="t"/>
                <v:stroke dashstyle="dash"/>
              </v:shape>
            </v:group>
            <v:group style="position:absolute;left:16643;top:-717;width:2;height:2" coordorigin="16643,-717" coordsize="2,2">
              <v:shape style="position:absolute;left:16643;top:-717;width:2;height:2" coordorigin="16643,-717" coordsize="0,0" path="m16643,-717l16643,-717e" filled="false" stroked="true" strokeweight="2pt" strokecolor="#a7a9ac">
                <v:path arrowok="t"/>
              </v:shape>
            </v:group>
            <v:group style="position:absolute;left:16564;top:-717;width:157;height:160" coordorigin="16564,-717" coordsize="157,160">
              <v:shape style="position:absolute;left:16564;top:-717;width:157;height:160" coordorigin="16564,-717" coordsize="157,160" path="m16643,-717l16584,-690,16564,-652,16566,-625,16600,-570,16638,-557,16662,-560,16683,-568,16700,-581,16713,-598,16721,-618,16719,-645,16688,-702,16643,-717xe" filled="false" stroked="true" strokeweight="2pt" strokecolor="#a7a9a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.851569pt;margin-top:34.781986pt;width:9.85pt;height:218pt;mso-position-horizontal-relative:page;mso-position-vertical-relative:paragraph;z-index:1960" coordorigin="77,696" coordsize="197,4360">
            <v:group style="position:absolute;left:175;top:935;width:2;height:4101" coordorigin="175,935" coordsize="2,4101">
              <v:shape style="position:absolute;left:175;top:935;width:2;height:4101" coordorigin="175,935" coordsize="0,4101" path="m175,5035l175,935e" filled="false" stroked="true" strokeweight="2pt" strokecolor="#a7a9ac">
                <v:path arrowok="t"/>
                <v:stroke dashstyle="dash"/>
              </v:shape>
            </v:group>
            <v:group style="position:absolute;left:175;top:875;width:2;height:2" coordorigin="175,875" coordsize="2,2">
              <v:shape style="position:absolute;left:175;top:875;width:2;height:2" coordorigin="175,875" coordsize="0,0" path="m175,875l175,875e" filled="false" stroked="true" strokeweight="2pt" strokecolor="#a7a9ac">
                <v:path arrowok="t"/>
              </v:shape>
            </v:group>
            <v:group style="position:absolute;left:97;top:716;width:157;height:160" coordorigin="97,716" coordsize="157,160">
              <v:shape style="position:absolute;left:97;top:716;width:157;height:160" coordorigin="97,716" coordsize="157,160" path="m175,875l234,849,253,810,251,784,218,729,180,716,156,719,135,727,118,740,105,757,97,777,99,804,130,861,175,875xe" filled="false" stroked="true" strokeweight="2pt" strokecolor="#a7a9a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26.916077pt;margin-top:34.781986pt;width:9.85pt;height:175.2pt;mso-position-horizontal-relative:page;mso-position-vertical-relative:paragraph;z-index:2080" coordorigin="16538,696" coordsize="197,3504">
            <v:group style="position:absolute;left:16636;top:934;width:2;height:3245" coordorigin="16636,934" coordsize="2,3245">
              <v:shape style="position:absolute;left:16636;top:934;width:2;height:3245" coordorigin="16636,934" coordsize="0,3245" path="m16636,4179l16636,934e" filled="false" stroked="true" strokeweight="2pt" strokecolor="#a7a9ac">
                <v:path arrowok="t"/>
                <v:stroke dashstyle="dash"/>
              </v:shape>
            </v:group>
            <v:group style="position:absolute;left:16636;top:875;width:2;height:2" coordorigin="16636,875" coordsize="2,2">
              <v:shape style="position:absolute;left:16636;top:875;width:2;height:2" coordorigin="16636,875" coordsize="0,0" path="m16636,875l16636,875e" filled="false" stroked="true" strokeweight="2pt" strokecolor="#a7a9ac">
                <v:path arrowok="t"/>
              </v:shape>
            </v:group>
            <v:group style="position:absolute;left:16558;top:716;width:157;height:160" coordorigin="16558,716" coordsize="157,160">
              <v:shape style="position:absolute;left:16558;top:716;width:157;height:160" coordorigin="16558,716" coordsize="157,160" path="m16636,875l16695,849,16715,810,16713,784,16679,729,16641,716,16617,719,16596,727,16579,740,16566,757,16558,777,16560,804,16591,861,16636,875xe" filled="false" stroked="true" strokeweight="2pt" strokecolor="#a7a9ac">
                <v:path arrowok="t"/>
              </v:shape>
            </v:group>
            <w10:wrap type="none"/>
          </v:group>
        </w:pict>
      </w:r>
      <w:r>
        <w:rPr>
          <w:color w:val="808285"/>
        </w:rPr>
        <w:t>WHICH</w:t>
      </w:r>
      <w:r>
        <w:rPr>
          <w:color w:val="808285"/>
          <w:spacing w:val="-10"/>
        </w:rPr>
        <w:t> </w:t>
      </w:r>
      <w:r>
        <w:rPr>
          <w:color w:val="808285"/>
        </w:rPr>
        <w:t>BEHAVIOUR?</w:t>
      </w:r>
      <w:r>
        <w:rPr>
          <w:b w:val="0"/>
        </w:rPr>
      </w:r>
    </w:p>
    <w:p>
      <w:pPr>
        <w:spacing w:line="240" w:lineRule="auto" w:before="6"/>
        <w:rPr>
          <w:rFonts w:ascii="HelveticaNeue-CondensedBold" w:hAnsi="HelveticaNeue-CondensedBold" w:cs="HelveticaNeue-CondensedBold" w:eastAsia="HelveticaNeue-CondensedBold"/>
          <w:b/>
          <w:bCs/>
          <w:sz w:val="2"/>
          <w:szCs w:val="2"/>
        </w:rPr>
      </w:pPr>
    </w:p>
    <w:p>
      <w:pPr>
        <w:spacing w:line="9372" w:lineRule="exact"/>
        <w:ind w:left="479" w:right="0" w:firstLine="0"/>
        <w:rPr>
          <w:rFonts w:ascii="HelveticaNeue-CondensedBold" w:hAnsi="HelveticaNeue-CondensedBold" w:cs="HelveticaNeue-CondensedBold" w:eastAsia="HelveticaNeue-CondensedBold"/>
          <w:sz w:val="20"/>
          <w:szCs w:val="20"/>
        </w:rPr>
      </w:pPr>
      <w:r>
        <w:rPr>
          <w:rFonts w:ascii="HelveticaNeue-CondensedBold"/>
          <w:position w:val="-186"/>
          <w:sz w:val="20"/>
        </w:rPr>
        <w:pict>
          <v:group style="width:797.75pt;height:468.65pt;mso-position-horizontal-relative:char;mso-position-vertical-relative:line" coordorigin="0,0" coordsize="15955,9373">
            <v:group style="position:absolute;left:0;top:0;width:15955;height:9358" coordorigin="0,0" coordsize="15955,9358">
              <v:shape style="position:absolute;left:0;top:0;width:15955;height:9358" coordorigin="0,0" coordsize="15955,9358" path="m113,0l36,28,0,113,0,9245,27,9321,113,9357,15841,9357,15918,9330,15954,9245,15954,113,15927,36,15841,0,113,0xe" filled="true" fillcolor="#dbecf7" stroked="false">
                <v:path arrowok="t"/>
                <v:fill type="solid"/>
              </v:shape>
            </v:group>
            <v:group style="position:absolute;left:249;top:7312;width:3513;height:1800" coordorigin="249,7312" coordsize="3513,1800">
              <v:shape style="position:absolute;left:249;top:7312;width:3513;height:1800" coordorigin="249,7312" coordsize="3513,1800" path="m489,7312l420,7322,358,7347,299,7396,258,7477,249,8872,249,8874,260,8940,285,9002,334,9062,415,9103,3521,9112,3524,9111,3590,9101,3652,9076,3711,9027,3752,8946,3761,7552,3761,7549,3751,7483,3725,7421,3676,7361,3595,7320,489,7312xe" filled="true" fillcolor="#cee6f4" stroked="false">
                <v:path arrowok="t"/>
                <v:fill type="solid"/>
              </v:shape>
            </v:group>
            <v:group style="position:absolute;left:249;top:4197;width:3513;height:1219" coordorigin="249,4197" coordsize="3513,1219">
              <v:shape style="position:absolute;left:249;top:4197;width:3513;height:1219" coordorigin="249,4197" coordsize="3513,1219" path="m489,4197l420,4207,358,4232,299,4282,258,4362,249,5175,249,5178,260,5244,285,5306,334,5366,415,5406,3521,5415,3524,5415,3590,5405,3652,5379,3711,5330,3752,5250,3761,4437,3761,4434,3751,4368,3725,4306,3676,4246,3595,4206,489,4197xe" filled="true" fillcolor="#cee6f4" stroked="false">
                <v:path arrowok="t"/>
                <v:fill type="solid"/>
              </v:shape>
            </v:group>
            <v:group style="position:absolute;left:249;top:5877;width:3513;height:973" coordorigin="249,5877" coordsize="3513,973">
              <v:shape style="position:absolute;left:249;top:5877;width:3513;height:973" coordorigin="249,5877" coordsize="3513,973" path="m489,5877l420,5888,358,5913,299,5962,258,6043,249,6610,249,6612,260,6678,285,6740,334,6800,415,6841,3521,6850,3524,6849,3590,6839,3652,6814,3711,6765,3752,6684,3761,6117,3761,6115,3751,6048,3725,5986,3676,5927,3595,5886,489,5877xe" filled="true" fillcolor="#cee6f4" stroked="false">
                <v:path arrowok="t"/>
                <v:fill type="solid"/>
              </v:shape>
            </v:group>
            <v:group style="position:absolute;left:11267;top:7222;width:1823;height:2136" coordorigin="11267,7222" coordsize="1823,2136">
              <v:shape style="position:absolute;left:11267;top:7222;width:1823;height:2136" coordorigin="11267,7222" coordsize="1823,2136" path="m11459,8253l11390,8261,11322,8296,11277,8361,11267,8419,11270,8442,11291,8500,11736,8867,11752,8892,11799,8960,11846,9016,11890,9062,11942,9108,11982,9137,11988,9312,11988,9357,12808,9357,12809,9311,12812,9131,13034,8470,11795,8470,11792,8468,11789,8466,11552,8290,11535,8279,11518,8269,11499,8262,11479,8256,11459,8253xe" filled="true" fillcolor="#ffffff" stroked="false">
                <v:path arrowok="t"/>
                <v:fill type="solid"/>
              </v:shape>
              <v:shape style="position:absolute;left:11267;top:7222;width:1823;height:2136" coordorigin="11267,7222" coordsize="1823,2136" path="m11984,7222l11982,7222,11980,7222,11959,7224,11901,7243,11852,7283,11821,7337,11813,7374,11821,8119,11821,8166,11820,8232,11818,8310,11814,8374,11806,8437,11795,8470,13034,8470,13053,8413,13072,8342,13086,8279,13089,8242,13088,8225,13064,8166,13013,8128,12962,8105,12861,8105,12863,8100,12874,8040,12874,8027,12874,8013,12870,7998,12869,7994,12530,7994,12529,7973,12163,7973,12161,7481,12160,7380,12144,7317,12105,7266,12049,7233,12004,7223,11984,7222xe" filled="true" fillcolor="#ffffff" stroked="false">
                <v:path arrowok="t"/>
                <v:fill type="solid"/>
              </v:shape>
              <v:shape style="position:absolute;left:11267;top:7222;width:1823;height:2136" coordorigin="11267,7222" coordsize="1823,2136" path="m12917,8096l12897,8097,12877,8100,12861,8105,12962,8105,12957,8103,12937,8098,12917,8096xe" filled="true" fillcolor="#ffffff" stroked="false">
                <v:path arrowok="t"/>
                <v:fill type="solid"/>
              </v:shape>
              <v:shape style="position:absolute;left:11267;top:7222;width:1823;height:2136" coordorigin="11267,7222" coordsize="1823,2136" path="m12661,7889l12594,7903,12549,7943,12530,7994,12869,7994,12826,7936,12742,7900,12674,7889,12661,7889xe" filled="true" fillcolor="#ffffff" stroked="false">
                <v:path arrowok="t"/>
                <v:fill type="solid"/>
              </v:shape>
              <v:shape style="position:absolute;left:11267;top:7222;width:1823;height:2136" coordorigin="11267,7222" coordsize="1823,2136" path="m12366,7792l12278,7805,12213,7840,12180,7900,12178,7928,12179,7944,12173,7964,12168,7969,12163,7973,12529,7973,12525,7908,12503,7844,12452,7804,12392,7792,12366,7792xe" filled="true" fillcolor="#ffffff" stroked="false">
                <v:path arrowok="t"/>
                <v:fill type="solid"/>
              </v:shape>
            </v:group>
            <v:group style="position:absolute;left:8759;top:7222;width:1814;height:2136" coordorigin="8759,7222" coordsize="1814,2136">
              <v:shape style="position:absolute;left:8759;top:7222;width:1814;height:2136" coordorigin="8759,7222" coordsize="1814,2136" path="m8911,8290l8850,8302,8800,8337,8768,8392,8759,8448,8761,8471,8783,8529,9163,8870,9178,8896,9223,8966,9267,9022,9308,9067,9354,9109,9372,9123,9380,9314,9380,9357,10087,9357,10087,9314,10090,9129,10134,9066,10170,9001,10197,8936,10218,8871,10233,8810,10246,8725,10252,8656,10252,8608,10252,8598,10291,8512,9255,8512,9238,8508,9219,8499,9004,8326,8988,8313,8970,8303,8951,8296,8931,8291,8911,8290xe" filled="true" fillcolor="#ffffff" stroked="false">
                <v:path arrowok="t"/>
                <v:fill type="solid"/>
              </v:shape>
              <v:shape style="position:absolute;left:8759;top:7222;width:1814;height:2136" coordorigin="8759,7222" coordsize="1814,2136" path="m9210,7417l9150,7430,9100,7466,9064,7536,9060,7575,9061,7595,9065,7614,9238,8196,9250,8236,9267,8307,9281,8389,9283,8429,9283,8445,9266,8510,9262,8512,10291,8512,10461,8142,9541,8142,9534,8127,9529,8114,9527,8107,9524,8101,9522,8096,9353,7527,9322,7469,9272,7431,9232,7419,9210,7417xe" filled="true" fillcolor="#ffffff" stroked="false">
                <v:path arrowok="t"/>
                <v:fill type="solid"/>
              </v:shape>
              <v:shape style="position:absolute;left:8759;top:7222;width:1814;height:2136" coordorigin="8759,7222" coordsize="1814,2136" path="m9637,7222l9568,7242,9522,7283,9496,7340,9492,7386,9549,8096,9549,8101,9549,8107,9549,8127,9549,8140,9541,8142,10461,8142,10462,8139,10136,8139,10136,8138,10150,8052,9846,8052,9791,7364,9771,7300,9729,7251,9670,7225,9648,7222,9637,7222xe" filled="true" fillcolor="#ffffff" stroked="false">
                <v:path arrowok="t"/>
                <v:fill type="solid"/>
              </v:shape>
              <v:shape style="position:absolute;left:8759;top:7222;width:1814;height:2136" coordorigin="8759,7222" coordsize="1814,2136" path="m10425,7710l10363,7723,10314,7759,10136,8139,10462,8139,10551,7945,10560,7927,10566,7909,10570,7890,10572,7871,10572,7852,10548,7781,10502,7734,10445,7712,10425,7710xe" filled="true" fillcolor="#ffffff" stroked="false">
                <v:path arrowok="t"/>
                <v:fill type="solid"/>
              </v:shape>
              <v:shape style="position:absolute;left:8759;top:7222;width:1814;height:2136" coordorigin="8759,7222" coordsize="1814,2136" path="m10089,7373l10026,7387,9975,7426,9945,7484,9846,8052,10150,8052,10236,7555,10238,7534,10237,7513,10220,7454,10166,7396,10104,7374,10089,7373xe" filled="true" fillcolor="#ffffff" stroked="false">
                <v:path arrowok="t"/>
                <v:fill type="solid"/>
              </v:shape>
            </v:group>
            <v:group style="position:absolute;left:13963;top:7252;width:1455;height:2120" coordorigin="13963,7252" coordsize="1455,2120">
              <v:shape style="position:absolute;left:13963;top:7252;width:1455;height:2120" coordorigin="13963,7252" coordsize="1455,2120" path="m14676,8092l14159,8092,14140,8112,14122,8132,14105,8132,14089,8152,14073,8172,14059,8172,14021,8232,13992,8292,13973,8352,13963,8432,13963,8452,13963,8932,13964,8972,13969,8992,13976,9032,13986,9072,13999,9112,14014,9132,14031,9172,14051,9192,14073,9212,14097,9252,14123,9272,14150,9292,14179,9312,14210,9332,14242,9332,14276,9352,14311,9372,14757,9372,14750,9352,14745,9332,14740,9312,14737,9292,14735,9272,14734,9252,14734,9212,14736,9192,14738,9172,14742,9152,14746,9132,14752,9132,14764,9112,14774,9092,14781,9092,14755,9072,14733,9072,14716,9052,14701,9052,14690,9032,14681,9012,14674,8992,14668,8992,14663,8972,14660,8952,14658,8932,14657,8892,14658,8872,14665,8812,14687,8752,14696,8752,14672,8732,14651,8732,14634,8712,14620,8692,14609,8692,14587,8632,14579,8572,14578,8552,14579,8532,14580,8512,14583,8472,14587,8472,14592,8452,14599,8432,14608,8412,14620,8392,14634,8392,14651,8372,14671,8372,14690,8352,14685,8352,14682,8332,14674,8332,14669,8312,14664,8292,14661,8272,14659,8252,14658,8232,14659,8192,14660,8172,14663,8152,14666,8132,14671,8112,14676,8092xe" filled="true" fillcolor="#ffffff" stroked="false">
                <v:path arrowok="t"/>
                <v:fill type="solid"/>
              </v:shape>
              <v:shape style="position:absolute;left:13963;top:7252;width:1455;height:2120" coordorigin="13963,7252" coordsize="1455,2120" path="m15216,9352l14827,9352,14843,9372,15200,9372,15216,9352xe" filled="true" fillcolor="#ffffff" stroked="false">
                <v:path arrowok="t"/>
                <v:fill type="solid"/>
              </v:shape>
              <v:shape style="position:absolute;left:13963;top:7252;width:1455;height:2120" coordorigin="13963,7252" coordsize="1455,2120" path="m15215,9112l14826,9112,14814,9132,14805,9152,14799,9172,14796,9192,14794,9232,14795,9252,14797,9292,14801,9312,14807,9332,14816,9352,15228,9352,15237,9332,15243,9312,15246,9272,15248,9252,15247,9232,15241,9172,15215,9112xe" filled="true" fillcolor="#ffffff" stroked="false">
                <v:path arrowok="t"/>
                <v:fill type="solid"/>
              </v:shape>
              <v:shape style="position:absolute;left:13963;top:7252;width:1455;height:2120" coordorigin="13963,7252" coordsize="1455,2120" path="m15180,9092l14863,9092,14842,9112,15199,9112,15180,9092xe" filled="true" fillcolor="#ffffff" stroked="false">
                <v:path arrowok="t"/>
                <v:fill type="solid"/>
              </v:shape>
              <v:shape style="position:absolute;left:13963;top:7252;width:1455;height:2120" coordorigin="13963,7252" coordsize="1455,2120" path="m15323,8752l14766,8752,14749,8772,14722,8832,14717,8872,14718,8912,14730,8972,14766,9032,15323,9032,15360,8972,15371,8912,15371,8872,15359,8812,15323,8752xe" filled="true" fillcolor="#ffffff" stroked="false">
                <v:path arrowok="t"/>
                <v:fill type="solid"/>
              </v:shape>
              <v:shape style="position:absolute;left:13963;top:7252;width:1455;height:2120" coordorigin="13963,7252" coordsize="1455,2120" path="m15369,8672l14687,8672,14706,8692,15348,8692,15369,8672xe" filled="true" fillcolor="#ffffff" stroked="false">
                <v:path arrowok="t"/>
                <v:fill type="solid"/>
              </v:shape>
              <v:shape style="position:absolute;left:13963;top:7252;width:1455;height:2120" coordorigin="13963,7252" coordsize="1455,2120" path="m15368,8412l14687,8412,14671,8432,14644,8492,14638,8532,14639,8572,14651,8632,14672,8672,15385,8672,15412,8612,15417,8572,15416,8532,15404,8472,15368,8412xe" filled="true" fillcolor="#ffffff" stroked="false">
                <v:path arrowok="t"/>
                <v:fill type="solid"/>
              </v:shape>
              <v:shape style="position:absolute;left:13963;top:7252;width:1455;height:2120" coordorigin="13963,7252" coordsize="1455,2120" path="m15299,8072l14767,8072,14751,8092,14724,8152,14718,8212,14719,8232,14721,8272,14726,8292,14733,8312,14744,8332,14758,8332,14776,8352,15300,8352,15316,8332,15343,8272,15348,8232,15347,8192,15335,8132,15315,8092,15299,8072xe" filled="true" fillcolor="#ffffff" stroked="false">
                <v:path arrowok="t"/>
                <v:fill type="solid"/>
              </v:shape>
              <v:shape style="position:absolute;left:13963;top:7252;width:1455;height:2120" coordorigin="13963,7252" coordsize="1455,2120" path="m14894,7252l14749,7252,14749,7452,14737,7472,14701,7552,14650,7632,14620,7652,14588,7692,14519,7772,14411,7892,14375,7912,14340,7952,14307,7972,14276,8012,14247,8032,14221,8052,14198,8072,14179,8092,14686,8092,14697,8072,14710,8052,14726,8032,14765,8032,14789,8012,14898,8012,14903,7992,14910,7992,14954,7912,15010,7832,15024,7812,15037,7772,15050,7752,15061,7712,15071,7672,15079,7652,15085,7612,15089,7572,15090,7532,15088,7472,15080,7432,15069,7412,15054,7372,14994,7312,14945,7272,14919,7272,14894,7252xe" filled="true" fillcolor="#ffffff" stroked="false">
                <v:path arrowok="t"/>
                <v:fill type="solid"/>
              </v:shape>
              <v:shape style="position:absolute;left:267;top:957;width:15090;height:2901" type="#_x0000_t202" filled="true" fillcolor="#dbecf7" stroked="true" strokeweight="1pt" strokecolor="#000000">
                <v:textbox inset="0,0,0,0">
                  <w:txbxContent>
                    <w:p>
                      <w:pPr>
                        <w:spacing w:line="288" w:lineRule="auto" w:before="32"/>
                        <w:ind w:left="19" w:right="116" w:firstLine="0"/>
                        <w:jc w:val="left"/>
                        <w:rPr>
                          <w:rFonts w:ascii="Helvetica" w:hAnsi="Helvetica" w:cs="Helvetica" w:eastAsia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/>
                          <w:sz w:val="20"/>
                        </w:rPr>
                        <w:t>After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her divorce with her husband, Carol began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engage in emotional binge eating. She was also caring for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her 10 year-old daughter by herself and is stressed with</w:t>
                      </w:r>
                      <w:r>
                        <w:rPr>
                          <w:rFonts w:ascii="Helvetica"/>
                          <w:sz w:val="20"/>
                        </w:rPr>
                        <w:t> work and her child. Junk food was her only way of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coping with her life. After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much self-reflection, she knew that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she had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change both for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herself and her daughter. She</w:t>
                      </w:r>
                      <w:r>
                        <w:rPr>
                          <w:rFonts w:ascii="Helvetica"/>
                          <w:sz w:val="20"/>
                        </w:rPr>
                        <w:t> started out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by joining a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gym and going whenever she pleased. Initially, she did lose a bit of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weight, but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overtime it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became a habit and she started seeing her waist line</w:t>
                      </w:r>
                      <w:r>
                        <w:rPr>
                          <w:rFonts w:ascii="Helvetica"/>
                          <w:sz w:val="20"/>
                        </w:rPr>
                        <w:t> shrink. She vowed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never go back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her old ways and became a gym rat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and fitness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nut.</w:t>
                      </w:r>
                    </w:p>
                    <w:p>
                      <w:pPr>
                        <w:spacing w:line="288" w:lineRule="auto" w:before="0"/>
                        <w:ind w:left="19" w:right="61" w:firstLine="0"/>
                        <w:jc w:val="left"/>
                        <w:rPr>
                          <w:rFonts w:ascii="Helvetica" w:hAnsi="Helvetica" w:cs="Helvetica" w:eastAsia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/>
                          <w:sz w:val="20"/>
                        </w:rPr>
                        <w:t>Thus,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she is deeply interested in foods that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are low calories and packed with vitamins and nutrients. She tracks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the calories, fats,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carbs, and protein she consumes on the</w:t>
                      </w:r>
                      <w:r>
                        <w:rPr>
                          <w:rFonts w:ascii="Helvetica"/>
                          <w:sz w:val="20"/>
                        </w:rPr>
                        <w:t> daily and gets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this information by going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the websites of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restaurants she has eaten at.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She also thinks the environment of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the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restaurant establishment is important. She</w:t>
                      </w:r>
                      <w:r>
                        <w:rPr>
                          <w:rFonts w:ascii="Helvetica"/>
                          <w:sz w:val="20"/>
                        </w:rPr>
                        <w:t> notes the cleanliness and service and frequently uses social media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leave her review of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the place. She absolutely hates it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when the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restaurant does not have any social</w:t>
                      </w:r>
                      <w:r>
                        <w:rPr>
                          <w:rFonts w:ascii="Helvetica"/>
                          <w:sz w:val="20"/>
                        </w:rPr>
                        <w:t> media presence and even more so if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a site does not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display the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nutritional info. She does not return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the establishment for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she fears that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her calorie count will not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be</w:t>
                      </w:r>
                      <w:r>
                        <w:rPr>
                          <w:rFonts w:ascii="Helvetica"/>
                          <w:sz w:val="20"/>
                        </w:rPr>
                        <w:t> accurate for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the day.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If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she can,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she usually looks up the website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a place she hasn't been beforehand. She pours over the site and likes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look through the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menu to</w:t>
                      </w:r>
                      <w:r>
                        <w:rPr>
                          <w:rFonts w:ascii="Helvetica"/>
                          <w:sz w:val="20"/>
                        </w:rPr>
                        <w:t> see what she wants as soon as she gets there. Therefore she makes her decision slowly because she must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weigh each of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her options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see if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it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lines up with her fitness</w:t>
                      </w:r>
                      <w:r>
                        <w:rPr>
                          <w:rFonts w:ascii="Helvetica"/>
                          <w:sz w:val="20"/>
                        </w:rPr>
                        <w:t> goals.l She has a lot of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friends she has made at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the gym and tends to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gossip about the latest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food crazes.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Her friends rely on her for</w:t>
                      </w:r>
                      <w:r>
                        <w:rPr>
                          <w:rFonts w:ascii="Helvetica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Helvetica"/>
                          <w:sz w:val="20"/>
                        </w:rPr>
                        <w:t>tips and places they should visit.</w:t>
                      </w:r>
                    </w:p>
                  </w:txbxContent>
                </v:textbox>
                <v:fill type="solid"/>
                <w10:wrap type="none"/>
              </v:shape>
              <v:shape style="position:absolute;left:241;top:178;width:14493;height:481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What does she do? </w:t>
                      </w:r>
                      <w:r>
                        <w:rPr>
                          <w:rFonts w:ascii="Helvetica Neue"/>
                          <w:color w:val="58595B"/>
                          <w:spacing w:val="-20"/>
                          <w:sz w:val="18"/>
                        </w:rPr>
                        <w:t>T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ell stories about her behaviour while using a service, p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oduct or site. Channel usage for various needs (inte</w:t>
                      </w:r>
                      <w:r>
                        <w:rPr>
                          <w:rFonts w:ascii="Helvetica Neue"/>
                          <w:color w:val="58595B"/>
                          <w:spacing w:val="3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net, visiting comparable sites, mobile, social media).</w:t>
                      </w:r>
                      <w:r>
                        <w:rPr>
                          <w:rFonts w:ascii="Helvetica Neue"/>
                          <w:sz w:val="18"/>
                        </w:rPr>
                      </w:r>
                    </w:p>
                    <w:p>
                      <w:pPr>
                        <w:spacing w:line="209" w:lineRule="exact" w:before="85"/>
                        <w:ind w:left="0" w:right="0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What works well, what a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e the frustrations, what is stopping her f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om choosing a function, service or p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oduct?</w:t>
                      </w:r>
                      <w:r>
                        <w:rPr>
                          <w:rFonts w:ascii="Helvetica Neu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41;top:4405;width:2735;height:781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Which </w:t>
                      </w:r>
                      <w:r>
                        <w:rPr>
                          <w:rFonts w:ascii="Helvetica Neue"/>
                          <w:color w:val="58595B"/>
                          <w:spacing w:val="-17"/>
                          <w:sz w:val="18"/>
                        </w:rPr>
                        <w:t>T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ends, mindstyles or other</w:t>
                      </w:r>
                      <w:r>
                        <w:rPr>
                          <w:rFonts w:ascii="Helvetica Neue"/>
                          <w:sz w:val="18"/>
                        </w:rPr>
                      </w:r>
                    </w:p>
                    <w:p>
                      <w:pPr>
                        <w:spacing w:line="300" w:lineRule="atLeast" w:before="0"/>
                        <w:ind w:left="0" w:right="163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indicators a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e applicable for this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 persona?</w:t>
                      </w:r>
                      <w:r>
                        <w:rPr>
                          <w:rFonts w:ascii="Helvetica Neu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41;top:6123;width:2488;height:481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How important a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e functional,</w:t>
                      </w:r>
                      <w:r>
                        <w:rPr>
                          <w:rFonts w:ascii="Helvetica Neue"/>
                          <w:sz w:val="18"/>
                        </w:rPr>
                      </w:r>
                    </w:p>
                    <w:p>
                      <w:pPr>
                        <w:spacing w:line="209" w:lineRule="exact" w:before="85"/>
                        <w:ind w:left="0" w:right="0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emotional, exp</w:t>
                      </w:r>
                      <w:r>
                        <w:rPr>
                          <w:rFonts w:ascii="Helvetica Neue"/>
                          <w:color w:val="58595B"/>
                          <w:spacing w:val="-4"/>
                          <w:sz w:val="18"/>
                        </w:rPr>
                        <w:t>r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essive benefits.</w:t>
                      </w:r>
                      <w:r>
                        <w:rPr>
                          <w:rFonts w:ascii="Helvetica Neu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41;top:7534;width:2354;height:481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Fast or slow decision maker?</w:t>
                      </w:r>
                      <w:r>
                        <w:rPr>
                          <w:rFonts w:ascii="Helvetica Neue"/>
                          <w:sz w:val="18"/>
                        </w:rPr>
                      </w:r>
                    </w:p>
                    <w:p>
                      <w:pPr>
                        <w:spacing w:line="209" w:lineRule="exact" w:before="85"/>
                        <w:ind w:left="0" w:right="0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Wh</w:t>
                      </w:r>
                      <w:r>
                        <w:rPr>
                          <w:rFonts w:ascii="Helvetica Neue"/>
                          <w:color w:val="58595B"/>
                          <w:spacing w:val="-14"/>
                          <w:sz w:val="18"/>
                        </w:rPr>
                        <w:t>y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, how can you tell?</w:t>
                      </w:r>
                      <w:r>
                        <w:rPr>
                          <w:rFonts w:ascii="Helvetica Neu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41;top:8434;width:3001;height:481" type="#_x0000_t202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Decisions made on facts or emotion?</w:t>
                      </w:r>
                      <w:r>
                        <w:rPr>
                          <w:rFonts w:ascii="Helvetica Neue"/>
                          <w:sz w:val="18"/>
                        </w:rPr>
                      </w:r>
                    </w:p>
                    <w:p>
                      <w:pPr>
                        <w:spacing w:line="209" w:lineRule="exact" w:before="85"/>
                        <w:ind w:left="0" w:right="0" w:firstLine="0"/>
                        <w:jc w:val="left"/>
                        <w:rPr>
                          <w:rFonts w:ascii="Helvetica Neue" w:hAnsi="Helvetica Neue" w:cs="Helvetica Neue" w:eastAsia="Helvetica Neue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Wh</w:t>
                      </w:r>
                      <w:r>
                        <w:rPr>
                          <w:rFonts w:ascii="Helvetica Neue"/>
                          <w:color w:val="58595B"/>
                          <w:spacing w:val="-14"/>
                          <w:sz w:val="18"/>
                        </w:rPr>
                        <w:t>y</w:t>
                      </w:r>
                      <w:r>
                        <w:rPr>
                          <w:rFonts w:ascii="Helvetica Neue"/>
                          <w:color w:val="58595B"/>
                          <w:sz w:val="18"/>
                        </w:rPr>
                        <w:t>, how can you tell?</w:t>
                      </w:r>
                      <w:r>
                        <w:rPr>
                          <w:rFonts w:ascii="Helvetica Neue"/>
                          <w:sz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HelveticaNeue-CondensedBold"/>
          <w:position w:val="-186"/>
          <w:sz w:val="20"/>
        </w:rPr>
      </w:r>
      <w:r>
        <w:rPr>
          <w:rFonts w:ascii="Times New Roman"/>
          <w:spacing w:val="37"/>
          <w:position w:val="-186"/>
          <w:sz w:val="20"/>
        </w:rPr>
        <w:t> </w:t>
      </w:r>
      <w:r>
        <w:rPr>
          <w:rFonts w:ascii="HelveticaNeue-CondensedBold"/>
          <w:spacing w:val="37"/>
          <w:position w:val="-179"/>
          <w:sz w:val="20"/>
        </w:rPr>
        <w:pict>
          <v:group style="width:9.85pt;height:218pt;mso-position-horizontal-relative:char;mso-position-vertical-relative:line" coordorigin="0,0" coordsize="197,4360">
            <v:group style="position:absolute;left:99;top:20;width:2;height:4101" coordorigin="99,20" coordsize="2,4101">
              <v:shape style="position:absolute;left:99;top:20;width:2;height:4101" coordorigin="99,20" coordsize="0,4101" path="m99,20l99,4120e" filled="false" stroked="true" strokeweight="2pt" strokecolor="#a7a9ac">
                <v:path arrowok="t"/>
                <v:stroke dashstyle="dash"/>
              </v:shape>
            </v:group>
            <v:group style="position:absolute;left:99;top:4180;width:2;height:2" coordorigin="99,4180" coordsize="2,2">
              <v:shape style="position:absolute;left:99;top:4180;width:2;height:2" coordorigin="99,4180" coordsize="0,0" path="m99,4180l99,4180e" filled="false" stroked="true" strokeweight="2pt" strokecolor="#a7a9ac">
                <v:path arrowok="t"/>
              </v:shape>
            </v:group>
            <v:group style="position:absolute;left:20;top:4180;width:157;height:160" coordorigin="20,4180" coordsize="157,160">
              <v:shape style="position:absolute;left:20;top:4180;width:157;height:160" coordorigin="20,4180" coordsize="157,160" path="m99,4180l39,4206,20,4245,22,4271,55,4326,93,4340,117,4337,138,4328,156,4315,169,4298,176,4279,175,4251,143,4195,99,4180xe" filled="false" stroked="true" strokeweight="2pt" strokecolor="#a7a9ac">
                <v:path arrowok="t"/>
              </v:shape>
            </v:group>
          </v:group>
        </w:pict>
      </w:r>
      <w:r>
        <w:rPr>
          <w:rFonts w:ascii="HelveticaNeue-CondensedBold"/>
          <w:spacing w:val="37"/>
          <w:position w:val="-179"/>
          <w:sz w:val="20"/>
        </w:rPr>
      </w:r>
    </w:p>
    <w:p>
      <w:pPr>
        <w:spacing w:line="240" w:lineRule="auto" w:before="6"/>
        <w:rPr>
          <w:rFonts w:ascii="HelveticaNeue-CondensedBold" w:hAnsi="HelveticaNeue-CondensedBold" w:cs="HelveticaNeue-CondensedBold" w:eastAsia="HelveticaNeue-CondensedBold"/>
          <w:b/>
          <w:bCs/>
          <w:sz w:val="18"/>
          <w:szCs w:val="18"/>
        </w:rPr>
      </w:pPr>
    </w:p>
    <w:p>
      <w:pPr>
        <w:spacing w:after="0" w:line="240" w:lineRule="auto"/>
        <w:rPr>
          <w:rFonts w:ascii="HelveticaNeue-CondensedBold" w:hAnsi="HelveticaNeue-CondensedBold" w:cs="HelveticaNeue-CondensedBold" w:eastAsia="HelveticaNeue-CondensedBold"/>
          <w:sz w:val="18"/>
          <w:szCs w:val="18"/>
        </w:rPr>
        <w:sectPr>
          <w:type w:val="continuous"/>
          <w:pgSz w:w="16840" w:h="23820"/>
          <w:pgMar w:top="0" w:bottom="0" w:left="0" w:right="0"/>
        </w:sectPr>
      </w:pPr>
    </w:p>
    <w:p>
      <w:pPr>
        <w:spacing w:before="57"/>
        <w:ind w:left="445" w:right="0" w:firstLine="0"/>
        <w:jc w:val="left"/>
        <w:rPr>
          <w:rFonts w:ascii="HelveticaNeue-CondensedBold" w:hAnsi="HelveticaNeue-CondensedBold" w:cs="HelveticaNeue-CondensedBold" w:eastAsia="HelveticaNeue-CondensedBold"/>
          <w:sz w:val="24"/>
          <w:szCs w:val="24"/>
        </w:rPr>
      </w:pPr>
      <w:r>
        <w:rPr/>
        <w:pict>
          <v:group style="position:absolute;margin-left:8.7402pt;margin-top:913.172119pt;width:.1pt;height:.1pt;mso-position-horizontal-relative:page;mso-position-vertical-relative:page;z-index:1984" coordorigin="175,18263" coordsize="2,2">
            <v:shape style="position:absolute;left:175;top:18263;width:2;height:2" coordorigin="175,18263" coordsize="0,0" path="m175,18263l175,18263e" filled="false" stroked="true" strokeweight="2pt" strokecolor="#a7a9ac">
              <v:path arrowok="t"/>
            </v:shape>
            <w10:wrap type="none"/>
          </v:group>
        </w:pict>
      </w:r>
      <w:r>
        <w:rPr/>
        <w:pict>
          <v:group style="position:absolute;margin-left:3.810495pt;margin-top:-190.177719pt;width:9.85pt;height:175.2pt;mso-position-horizontal-relative:page;mso-position-vertical-relative:paragraph;z-index:2008" coordorigin="76,-3804" coordsize="197,3504">
            <v:group style="position:absolute;left:175;top:-3784;width:2;height:3245" coordorigin="175,-3784" coordsize="2,3245">
              <v:shape style="position:absolute;left:175;top:-3784;width:2;height:3245" coordorigin="175,-3784" coordsize="0,3245" path="m175,-3784l175,-539e" filled="false" stroked="true" strokeweight="2pt" strokecolor="#a7a9ac">
                <v:path arrowok="t"/>
                <v:stroke dashstyle="dash"/>
              </v:shape>
            </v:group>
            <v:group style="position:absolute;left:175;top:-480;width:2;height:2" coordorigin="175,-480" coordsize="2,2">
              <v:shape style="position:absolute;left:175;top:-480;width:2;height:2" coordorigin="175,-480" coordsize="0,0" path="m175,-480l175,-480e" filled="false" stroked="true" strokeweight="2pt" strokecolor="#a7a9ac">
                <v:path arrowok="t"/>
              </v:shape>
            </v:group>
            <v:group style="position:absolute;left:96;top:-480;width:157;height:160" coordorigin="96,-480" coordsize="157,160">
              <v:shape style="position:absolute;left:96;top:-480;width:157;height:160" coordorigin="96,-480" coordsize="157,160" path="m175,-480l116,-453,96,-415,98,-388,132,-333,169,-320,194,-323,215,-331,232,-344,245,-361,253,-381,251,-408,220,-465,175,-480xe" filled="false" stroked="true" strokeweight="2pt" strokecolor="#a7a9ac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.7402pt;margin-top:971.52832pt;width:.1pt;height:.1pt;mso-position-horizontal-relative:page;mso-position-vertical-relative:page;z-index:2032" coordorigin="175,19431" coordsize="2,2">
            <v:shape style="position:absolute;left:175;top:19431;width:2;height:2" coordorigin="175,19431" coordsize="0,0" path="m175,19431l175,19431e" filled="false" stroked="true" strokeweight="2pt" strokecolor="#a7a9ac">
              <v:path arrowok="t"/>
            </v:shape>
            <w10:wrap type="none"/>
          </v:group>
        </w:pict>
      </w:r>
      <w:r>
        <w:rPr/>
        <w:pict>
          <v:group style="position:absolute;margin-left:831.804688pt;margin-top:928.691772pt;width:.1pt;height:.1pt;mso-position-horizontal-relative:page;mso-position-vertical-relative:page;z-index:2056" coordorigin="16636,18574" coordsize="2,2">
            <v:shape style="position:absolute;left:16636;top:18574;width:2;height:2" coordorigin="16636,18574" coordsize="0,0" path="m16636,18574l16636,18574e" filled="false" stroked="true" strokeweight="2pt" strokecolor="#a7a9ac">
              <v:path arrowok="t"/>
            </v:shape>
            <w10:wrap type="none"/>
          </v:group>
        </w:pict>
      </w:r>
      <w:r>
        <w:rPr/>
        <w:pict>
          <v:group style="position:absolute;margin-left:831.804688pt;margin-top:870.335449pt;width:.1pt;height:.1pt;mso-position-horizontal-relative:page;mso-position-vertical-relative:page;z-index:2104" coordorigin="16636,17407" coordsize="2,2">
            <v:shape style="position:absolute;left:16636;top:17407;width:2;height:2" coordorigin="16636,17407" coordsize="0,0" path="m16636,17407l16636,17407e" filled="false" stroked="true" strokeweight="2pt" strokecolor="#a7a9ac">
              <v:path arrowok="t"/>
            </v:shape>
            <w10:wrap type="none"/>
          </v:group>
        </w:pict>
      </w:r>
      <w:r>
        <w:rPr/>
        <w:pict>
          <v:shape style="position:absolute;margin-left:824.083618pt;margin-top:875.56012pt;width:14pt;height:48.45pt;mso-position-horizontal-relative:page;mso-position-vertical-relative:page;z-index:2176" type="#_x0000_t202" filled="false" stroked="false">
            <v:textbox inset="0,0,0,0" style="layout-flow:vertical">
              <w:txbxContent>
                <w:p>
                  <w:pPr>
                    <w:spacing w:line="267" w:lineRule="exact" w:before="0"/>
                    <w:ind w:left="20" w:right="0" w:firstLine="0"/>
                    <w:jc w:val="left"/>
                    <w:rPr>
                      <w:rFonts w:ascii="Helvetica Neue" w:hAnsi="Helvetica Neue" w:cs="Helvetica Neue" w:eastAsia="Helvetica Neue"/>
                      <w:sz w:val="24"/>
                      <w:szCs w:val="24"/>
                    </w:rPr>
                  </w:pPr>
                  <w:r>
                    <w:rPr>
                      <w:rFonts w:ascii="Helvetica Neue"/>
                      <w:color w:val="A7A9AC"/>
                      <w:sz w:val="24"/>
                    </w:rPr>
                    <w:t>ACTUAL</w:t>
                  </w:r>
                  <w:r>
                    <w:rPr>
                      <w:rFonts w:ascii="Helvetica Neu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.461291pt;margin-top:917.86377pt;width:14pt;height:48.45pt;mso-position-horizontal-relative:page;mso-position-vertical-relative:page;z-index:2200" type="#_x0000_t202" filled="false" stroked="false">
            <v:textbox inset="0,0,0,0" style="layout-flow:vertical;mso-layout-flow-alt:bottom-to-top">
              <w:txbxContent>
                <w:p>
                  <w:pPr>
                    <w:spacing w:line="267" w:lineRule="exact" w:before="0"/>
                    <w:ind w:left="20" w:right="0" w:firstLine="0"/>
                    <w:jc w:val="left"/>
                    <w:rPr>
                      <w:rFonts w:ascii="Helvetica Neue" w:hAnsi="Helvetica Neue" w:cs="Helvetica Neue" w:eastAsia="Helvetica Neue"/>
                      <w:sz w:val="24"/>
                      <w:szCs w:val="24"/>
                    </w:rPr>
                  </w:pPr>
                  <w:r>
                    <w:rPr>
                      <w:rFonts w:ascii="Helvetica Neue"/>
                      <w:color w:val="A7A9AC"/>
                      <w:sz w:val="24"/>
                    </w:rPr>
                    <w:t>ACTUAL</w:t>
                  </w:r>
                  <w:r>
                    <w:rPr>
                      <w:rFonts w:ascii="Helvetica Neue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HelveticaNeue-CondensedBold"/>
          <w:b/>
          <w:color w:val="58595B"/>
          <w:sz w:val="24"/>
        </w:rPr>
        <w:t>THE </w:t>
      </w:r>
      <w:r>
        <w:rPr>
          <w:rFonts w:ascii="HelveticaNeue-CondensedBold"/>
          <w:b/>
          <w:color w:val="231F20"/>
          <w:sz w:val="24"/>
        </w:rPr>
        <w:t>PERSONA CORE POSTER </w:t>
      </w:r>
      <w:r>
        <w:rPr>
          <w:rFonts w:ascii="HelveticaNeue-CondensedBold"/>
          <w:b/>
          <w:color w:val="58595B"/>
          <w:sz w:val="24"/>
        </w:rPr>
        <w:t>by CREATIVE</w:t>
      </w:r>
      <w:r>
        <w:rPr>
          <w:rFonts w:ascii="HelveticaNeue-CondensedBold"/>
          <w:b/>
          <w:color w:val="58595B"/>
          <w:spacing w:val="-23"/>
          <w:sz w:val="24"/>
        </w:rPr>
        <w:t> </w:t>
      </w:r>
      <w:r>
        <w:rPr>
          <w:rFonts w:ascii="HelveticaNeue-CondensedBold"/>
          <w:b/>
          <w:color w:val="58595B"/>
          <w:sz w:val="24"/>
        </w:rPr>
        <w:t>COMPANION</w:t>
      </w:r>
      <w:r>
        <w:rPr>
          <w:rFonts w:ascii="HelveticaNeue-CondensedBold"/>
          <w:sz w:val="24"/>
        </w:rPr>
      </w:r>
    </w:p>
    <w:p>
      <w:pPr>
        <w:spacing w:line="240" w:lineRule="auto" w:before="0"/>
        <w:rPr>
          <w:rFonts w:ascii="HelveticaNeue-CondensedBold" w:hAnsi="HelveticaNeue-CondensedBold" w:cs="HelveticaNeue-CondensedBold" w:eastAsia="HelveticaNeue-CondensedBold"/>
          <w:b/>
          <w:bCs/>
          <w:sz w:val="11"/>
          <w:szCs w:val="11"/>
        </w:rPr>
      </w:pPr>
      <w:r>
        <w:rPr/>
        <w:br w:type="column"/>
      </w:r>
      <w:r>
        <w:rPr>
          <w:rFonts w:ascii="HelveticaNeue-CondensedBold"/>
          <w:b/>
          <w:sz w:val="11"/>
        </w:rPr>
      </w:r>
    </w:p>
    <w:p>
      <w:pPr>
        <w:pStyle w:val="BodyText"/>
        <w:spacing w:line="288" w:lineRule="auto"/>
        <w:ind w:right="0"/>
        <w:jc w:val="left"/>
      </w:pPr>
      <w:r>
        <w:rPr/>
        <w:pict>
          <v:group style="position:absolute;margin-left:294.236206pt;margin-top:-2.27277pt;width:69.350pt;height:12.65pt;mso-position-horizontal-relative:page;mso-position-vertical-relative:paragraph;z-index:2128" coordorigin="5885,-45" coordsize="1387,253">
            <v:shape style="position:absolute;left:5885;top:-45;width:252;height:252" type="#_x0000_t75" stroked="false">
              <v:imagedata r:id="rId8" o:title=""/>
            </v:shape>
            <v:shape style="position:absolute;left:6168;top:-45;width:252;height:252" type="#_x0000_t75" stroked="false">
              <v:imagedata r:id="rId9" o:title=""/>
            </v:shape>
            <v:shape style="position:absolute;left:6452;top:-45;width:252;height:252" type="#_x0000_t75" stroked="false">
              <v:imagedata r:id="rId10" o:title=""/>
            </v:shape>
            <v:shape style="position:absolute;left:6735;top:-45;width:252;height:252" type="#_x0000_t75" stroked="false">
              <v:imagedata r:id="rId11" o:title=""/>
            </v:shape>
            <v:shape style="position:absolute;left:7019;top:-45;width:252;height:252" type="#_x0000_t75" stroked="false">
              <v:imagedata r:id="rId12" o:title=""/>
            </v:shape>
            <w10:wrap type="none"/>
          </v:group>
        </w:pic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licensed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Creative</w:t>
      </w:r>
      <w:r>
        <w:rPr>
          <w:color w:val="231F20"/>
          <w:spacing w:val="-3"/>
        </w:rPr>
        <w:t> </w:t>
      </w:r>
      <w:r>
        <w:rPr>
          <w:color w:val="231F20"/>
        </w:rPr>
        <w:t>Commons</w:t>
      </w:r>
      <w:r>
        <w:rPr>
          <w:color w:val="231F20"/>
          <w:spacing w:val="-8"/>
        </w:rPr>
        <w:t> </w:t>
      </w:r>
      <w:r>
        <w:rPr>
          <w:color w:val="231F20"/>
        </w:rPr>
        <w:t>Attribution-ShareAlike</w:t>
      </w:r>
      <w:r>
        <w:rPr>
          <w:color w:val="231F20"/>
          <w:spacing w:val="-4"/>
        </w:rPr>
        <w:t> </w:t>
      </w:r>
      <w:r>
        <w:rPr>
          <w:color w:val="231F20"/>
        </w:rPr>
        <w:t>3.0</w:t>
      </w:r>
      <w:r>
        <w:rPr>
          <w:color w:val="231F20"/>
          <w:spacing w:val="-3"/>
        </w:rPr>
        <w:t> </w:t>
      </w:r>
      <w:r>
        <w:rPr>
          <w:color w:val="231F20"/>
        </w:rPr>
        <w:t>Unported</w:t>
      </w:r>
      <w:r>
        <w:rPr>
          <w:color w:val="231F20"/>
          <w:spacing w:val="-3"/>
        </w:rPr>
        <w:t> </w:t>
      </w:r>
      <w:r>
        <w:rPr>
          <w:color w:val="231F20"/>
        </w:rPr>
        <w:t>License.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view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copy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license,</w:t>
      </w:r>
      <w:r>
        <w:rPr>
          <w:color w:val="231F20"/>
          <w:spacing w:val="-3"/>
        </w:rPr>
        <w:t> </w:t>
      </w:r>
      <w:hyperlink r:id="rId13">
        <w:r>
          <w:rPr>
            <w:color w:val="231F20"/>
            <w:spacing w:val="-3"/>
          </w:rPr>
        </w:r>
        <w:r>
          <w:rPr>
            <w:color w:val="231F20"/>
          </w:rPr>
          <w:t>visit</w:t>
        </w:r>
        <w:r>
          <w:rPr>
            <w:color w:val="231F20"/>
            <w:spacing w:val="-3"/>
          </w:rPr>
          <w:t> </w:t>
        </w:r>
        <w:r>
          <w:rPr>
            <w:color w:val="231F20"/>
          </w:rPr>
          <w:t>http://creative-</w:t>
        </w:r>
      </w:hyperlink>
      <w:r>
        <w:rPr>
          <w:color w:val="231F20"/>
        </w:rPr>
        <w:t> commons.org/licenses/by-sa/3.0/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send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letter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Creative</w:t>
      </w:r>
      <w:r>
        <w:rPr>
          <w:color w:val="231F20"/>
          <w:spacing w:val="-4"/>
        </w:rPr>
        <w:t> </w:t>
      </w:r>
      <w:r>
        <w:rPr>
          <w:color w:val="231F20"/>
        </w:rPr>
        <w:t>Commons,</w:t>
      </w:r>
      <w:r>
        <w:rPr>
          <w:color w:val="231F20"/>
          <w:spacing w:val="-4"/>
        </w:rPr>
        <w:t> </w:t>
      </w:r>
      <w:r>
        <w:rPr>
          <w:color w:val="231F20"/>
        </w:rPr>
        <w:t>444</w:t>
      </w:r>
      <w:r>
        <w:rPr>
          <w:color w:val="231F20"/>
          <w:spacing w:val="-4"/>
        </w:rPr>
        <w:t> </w:t>
      </w:r>
      <w:r>
        <w:rPr>
          <w:color w:val="231F20"/>
        </w:rPr>
        <w:t>Castro</w:t>
      </w:r>
      <w:r>
        <w:rPr>
          <w:color w:val="231F20"/>
          <w:spacing w:val="-4"/>
        </w:rPr>
        <w:t> </w:t>
      </w:r>
      <w:r>
        <w:rPr>
          <w:color w:val="231F20"/>
        </w:rPr>
        <w:t>Street,</w:t>
      </w:r>
      <w:r>
        <w:rPr>
          <w:color w:val="231F20"/>
          <w:spacing w:val="-4"/>
        </w:rPr>
        <w:t> </w:t>
      </w:r>
      <w:r>
        <w:rPr>
          <w:color w:val="231F20"/>
        </w:rPr>
        <w:t>Suite</w:t>
      </w:r>
      <w:r>
        <w:rPr>
          <w:color w:val="231F20"/>
          <w:spacing w:val="-4"/>
        </w:rPr>
        <w:t> </w:t>
      </w:r>
      <w:r>
        <w:rPr>
          <w:color w:val="231F20"/>
        </w:rPr>
        <w:t>900,</w:t>
      </w:r>
      <w:r>
        <w:rPr>
          <w:color w:val="231F20"/>
          <w:spacing w:val="-4"/>
        </w:rPr>
        <w:t> </w:t>
      </w:r>
      <w:r>
        <w:rPr>
          <w:color w:val="231F20"/>
        </w:rPr>
        <w:t>Mountain</w:t>
      </w:r>
      <w:r>
        <w:rPr>
          <w:color w:val="231F20"/>
          <w:spacing w:val="-4"/>
        </w:rPr>
        <w:t> </w:t>
      </w:r>
      <w:r>
        <w:rPr>
          <w:color w:val="231F20"/>
        </w:rPr>
        <w:t>View,</w:t>
      </w:r>
      <w:r>
        <w:rPr>
          <w:color w:val="231F20"/>
          <w:spacing w:val="-4"/>
        </w:rPr>
        <w:t> </w:t>
      </w:r>
      <w:r>
        <w:rPr>
          <w:color w:val="231F20"/>
        </w:rPr>
        <w:t>California,</w:t>
      </w:r>
      <w:r>
        <w:rPr>
          <w:color w:val="231F20"/>
          <w:spacing w:val="-4"/>
        </w:rPr>
        <w:t> </w:t>
      </w:r>
      <w:r>
        <w:rPr>
          <w:color w:val="231F20"/>
        </w:rPr>
        <w:t>94041,</w:t>
      </w:r>
      <w:r>
        <w:rPr>
          <w:color w:val="231F20"/>
          <w:spacing w:val="-4"/>
        </w:rPr>
        <w:t> </w:t>
      </w:r>
      <w:r>
        <w:rPr>
          <w:color w:val="231F20"/>
        </w:rPr>
        <w:t>USA.</w:t>
      </w:r>
      <w:r>
        <w:rPr/>
      </w:r>
    </w:p>
    <w:p>
      <w:pPr>
        <w:spacing w:before="134"/>
        <w:ind w:left="269" w:right="0" w:firstLine="0"/>
        <w:jc w:val="left"/>
        <w:rPr>
          <w:rFonts w:ascii="HelveticaNeue-CondensedBold" w:hAnsi="HelveticaNeue-CondensedBold" w:cs="HelveticaNeue-CondensedBold" w:eastAsia="HelveticaNeue-CondensedBold"/>
          <w:sz w:val="16"/>
          <w:szCs w:val="16"/>
        </w:rPr>
      </w:pPr>
      <w:r>
        <w:rPr/>
        <w:br w:type="column"/>
      </w:r>
      <w:hyperlink r:id="rId14">
        <w:r>
          <w:rPr>
            <w:rFonts w:ascii="HelveticaNeue-CondensedBold"/>
            <w:b/>
            <w:color w:val="58595B"/>
            <w:sz w:val="16"/>
          </w:rPr>
          <w:t>WWW.CREATIVE-COMPANION.COM</w:t>
        </w:r>
        <w:r>
          <w:rPr>
            <w:rFonts w:ascii="HelveticaNeue-CondensedBold"/>
            <w:sz w:val="16"/>
          </w:rPr>
        </w:r>
      </w:hyperlink>
    </w:p>
    <w:sectPr>
      <w:type w:val="continuous"/>
      <w:pgSz w:w="16840" w:h="23820"/>
      <w:pgMar w:top="0" w:bottom="0" w:left="0" w:right="0"/>
      <w:cols w:num="3" w:equalWidth="0">
        <w:col w:w="5617" w:space="1469"/>
        <w:col w:w="6902" w:space="40"/>
        <w:col w:w="281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HelveticaNeue-CondensedBold">
    <w:altName w:val="HelveticaNeue-CondensedBold"/>
    <w:charset w:val="0"/>
    <w:family w:val="swiss"/>
    <w:pitch w:val="variable"/>
  </w:font>
  <w:font w:name="Helvetica Neue">
    <w:altName w:val="Helvetica Neue"/>
    <w:charset w:val="0"/>
    <w:family w:val="swiss"/>
    <w:pitch w:val="variable"/>
  </w:font>
  <w:font w:name="BradleyHandITCTT-Bold">
    <w:altName w:val="BradleyHandITCTT-Bold"/>
    <w:charset w:val="0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45"/>
    </w:pPr>
    <w:rPr>
      <w:rFonts w:ascii="Helvetica" w:hAnsi="Helvetica" w:eastAsia="Helvetica"/>
      <w:sz w:val="10"/>
      <w:szCs w:val="10"/>
    </w:rPr>
  </w:style>
  <w:style w:styleId="Heading1" w:type="paragraph">
    <w:name w:val="Heading 1"/>
    <w:basedOn w:val="Normal"/>
    <w:uiPriority w:val="1"/>
    <w:qFormat/>
    <w:pPr>
      <w:spacing w:before="15"/>
      <w:ind w:left="720"/>
      <w:outlineLvl w:val="1"/>
    </w:pPr>
    <w:rPr>
      <w:rFonts w:ascii="HelveticaNeue-CondensedBold" w:hAnsi="HelveticaNeue-CondensedBold" w:eastAsia="HelveticaNeue-CondensedBold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://creative-/" TargetMode="External"/><Relationship Id="rId14" Type="http://schemas.openxmlformats.org/officeDocument/2006/relationships/hyperlink" Target="http://WWW.CREATIVE-COMPANION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 Zürn</dc:creator>
  <cp:keywords>persona; persona's personas; service design; consumer and customer journey; template; workshop</cp:keywords>
  <dc:subject>Persona development</dc:subject>
  <dc:title>Persona Core Poster</dc:title>
  <dcterms:created xsi:type="dcterms:W3CDTF">2015-09-29T14:51:04Z</dcterms:created>
  <dcterms:modified xsi:type="dcterms:W3CDTF">2015-09-29T14:51:04Z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2015-09-22T00:00:00Z</vt:filetime>
  </property>
  <property fmtid="{D5CDD505-2E9C-101B-9397-08002B2CF9AE}" pid="3" name="Creator">
    <vt:lpwstr>Adobe InDesign CS4 (6.0)</vt:lpwstr>
  </property>
  <property fmtid="{D5CDD505-2E9C-101B-9397-08002B2CF9AE}" pid="4" name="LastSaved">
    <vt:filetime>2015-09-29T00:00:00Z</vt:filetime>
  </property>
</Properties>
</file>